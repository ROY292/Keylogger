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/>
  <w:body>
    <w:p>
      <w:pPr>
        <w:tabs>
          <w:tab w:val="right" w:pos="8306"/>
        </w:tabs>
        <w:rPr>
          <w:rFonts w:hint="eastAsia"/>
          <w:sz w:val="144"/>
          <w:szCs w:val="144"/>
        </w:rPr>
      </w:pPr>
    </w:p>
    <w:p>
      <w:pPr>
        <w:tabs>
          <w:tab w:val="right" w:pos="8306"/>
        </w:tabs>
        <w:jc w:val="center"/>
        <w:rPr>
          <w:rFonts w:hint="default"/>
          <w:b w:val="0"/>
          <w:bCs w:val="0"/>
          <w:sz w:val="144"/>
          <w:szCs w:val="144"/>
          <w:lang w:val="en-US"/>
        </w:rPr>
      </w:pPr>
      <w:bookmarkStart w:id="0" w:name="_GoBack"/>
      <w:r>
        <w:rPr>
          <w:rFonts w:hint="default"/>
          <w:b w:val="0"/>
          <w:bCs w:val="0"/>
          <w:sz w:val="144"/>
          <w:szCs w:val="144"/>
          <w:lang w:val="en-US"/>
        </w:rPr>
        <w:t>CODE</w:t>
      </w:r>
    </w:p>
    <w:p>
      <w:pPr>
        <w:tabs>
          <w:tab w:val="right" w:pos="8306"/>
        </w:tabs>
        <w:jc w:val="center"/>
        <w:rPr>
          <w:rFonts w:hint="default"/>
          <w:b w:val="0"/>
          <w:bCs w:val="0"/>
          <w:sz w:val="144"/>
          <w:szCs w:val="144"/>
          <w:lang w:val="en-US"/>
        </w:rPr>
      </w:pPr>
      <w:r>
        <w:rPr>
          <w:rFonts w:hint="default"/>
          <w:b w:val="0"/>
          <w:bCs w:val="0"/>
          <w:sz w:val="144"/>
          <w:szCs w:val="144"/>
          <w:lang w:val="en-US"/>
        </w:rPr>
        <w:t>FOR</w:t>
      </w:r>
    </w:p>
    <w:p>
      <w:pPr>
        <w:tabs>
          <w:tab w:val="right" w:pos="8306"/>
        </w:tabs>
        <w:jc w:val="center"/>
        <w:rPr>
          <w:rFonts w:hint="eastAsia"/>
          <w:b w:val="0"/>
          <w:bCs w:val="0"/>
          <w:sz w:val="130"/>
          <w:szCs w:val="130"/>
          <w:lang w:val="en-US"/>
        </w:rPr>
      </w:pPr>
      <w:r>
        <w:rPr>
          <w:rFonts w:hint="default"/>
          <w:b w:val="0"/>
          <w:bCs w:val="0"/>
          <w:sz w:val="130"/>
          <w:szCs w:val="130"/>
          <w:lang w:val="en-US"/>
        </w:rPr>
        <w:t>DECRYPTION</w:t>
      </w:r>
    </w:p>
    <w:bookmarkEnd w:id="0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lang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-1206500</wp:posOffset>
          </wp:positionH>
          <wp:positionV relativeFrom="paragraph">
            <wp:posOffset>-2081530</wp:posOffset>
          </wp:positionV>
          <wp:extent cx="7693660" cy="2743200"/>
          <wp:effectExtent l="0" t="0" r="2540" b="0"/>
          <wp:wrapNone/>
          <wp:docPr id="1" name="图片 487" descr="e170b1994572f9659ddf7a5bb76ca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87" descr="e170b1994572f9659ddf7a5bb76ca90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93660" cy="27432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removePersonalInformation/>
  <w:displayBackgroundShape w:val="1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1540E"/>
    <w:rsid w:val="000010D1"/>
    <w:rsid w:val="0000139D"/>
    <w:rsid w:val="00002A1C"/>
    <w:rsid w:val="0000547E"/>
    <w:rsid w:val="00006641"/>
    <w:rsid w:val="00020012"/>
    <w:rsid w:val="00020B4C"/>
    <w:rsid w:val="000219E3"/>
    <w:rsid w:val="00022D1D"/>
    <w:rsid w:val="00023DE0"/>
    <w:rsid w:val="0003200B"/>
    <w:rsid w:val="00032AAC"/>
    <w:rsid w:val="00033722"/>
    <w:rsid w:val="00033E59"/>
    <w:rsid w:val="000349F4"/>
    <w:rsid w:val="00037D0B"/>
    <w:rsid w:val="00037F18"/>
    <w:rsid w:val="0004010E"/>
    <w:rsid w:val="0004122E"/>
    <w:rsid w:val="000417E2"/>
    <w:rsid w:val="00042639"/>
    <w:rsid w:val="00043159"/>
    <w:rsid w:val="000438A7"/>
    <w:rsid w:val="000447BD"/>
    <w:rsid w:val="00045B01"/>
    <w:rsid w:val="00045C72"/>
    <w:rsid w:val="00045DEE"/>
    <w:rsid w:val="00046211"/>
    <w:rsid w:val="00051158"/>
    <w:rsid w:val="000511F1"/>
    <w:rsid w:val="0005211D"/>
    <w:rsid w:val="00052152"/>
    <w:rsid w:val="00054EB2"/>
    <w:rsid w:val="000621D8"/>
    <w:rsid w:val="00062DD6"/>
    <w:rsid w:val="00067200"/>
    <w:rsid w:val="00067D58"/>
    <w:rsid w:val="00070CEF"/>
    <w:rsid w:val="00070DB3"/>
    <w:rsid w:val="00070E54"/>
    <w:rsid w:val="00071609"/>
    <w:rsid w:val="0007251B"/>
    <w:rsid w:val="00073BBA"/>
    <w:rsid w:val="000752E1"/>
    <w:rsid w:val="00075EA1"/>
    <w:rsid w:val="0008282B"/>
    <w:rsid w:val="0008302A"/>
    <w:rsid w:val="00083246"/>
    <w:rsid w:val="000835D3"/>
    <w:rsid w:val="00083798"/>
    <w:rsid w:val="00085069"/>
    <w:rsid w:val="00091405"/>
    <w:rsid w:val="00091ADA"/>
    <w:rsid w:val="00091C9F"/>
    <w:rsid w:val="00092AB6"/>
    <w:rsid w:val="00093960"/>
    <w:rsid w:val="000941A4"/>
    <w:rsid w:val="000955FD"/>
    <w:rsid w:val="000959DA"/>
    <w:rsid w:val="000968D3"/>
    <w:rsid w:val="000A385B"/>
    <w:rsid w:val="000A5455"/>
    <w:rsid w:val="000A5597"/>
    <w:rsid w:val="000A62F6"/>
    <w:rsid w:val="000B02AF"/>
    <w:rsid w:val="000B1A92"/>
    <w:rsid w:val="000B6180"/>
    <w:rsid w:val="000B6AE3"/>
    <w:rsid w:val="000B77BA"/>
    <w:rsid w:val="000C01E3"/>
    <w:rsid w:val="000C0DF3"/>
    <w:rsid w:val="000C134B"/>
    <w:rsid w:val="000C1D03"/>
    <w:rsid w:val="000C2A08"/>
    <w:rsid w:val="000D0E0D"/>
    <w:rsid w:val="000D1C5F"/>
    <w:rsid w:val="000D4652"/>
    <w:rsid w:val="000D622C"/>
    <w:rsid w:val="000E0E2D"/>
    <w:rsid w:val="000E0FBE"/>
    <w:rsid w:val="000E108C"/>
    <w:rsid w:val="000E13CC"/>
    <w:rsid w:val="000E39D3"/>
    <w:rsid w:val="000E4638"/>
    <w:rsid w:val="000E4AD6"/>
    <w:rsid w:val="000E51CC"/>
    <w:rsid w:val="000E774C"/>
    <w:rsid w:val="000E7F7C"/>
    <w:rsid w:val="000F2A93"/>
    <w:rsid w:val="000F3CDD"/>
    <w:rsid w:val="000F4157"/>
    <w:rsid w:val="000F56B4"/>
    <w:rsid w:val="000F5FA6"/>
    <w:rsid w:val="000F78C6"/>
    <w:rsid w:val="000F7ACC"/>
    <w:rsid w:val="000F7E97"/>
    <w:rsid w:val="00100815"/>
    <w:rsid w:val="001037DD"/>
    <w:rsid w:val="00106813"/>
    <w:rsid w:val="00111017"/>
    <w:rsid w:val="001112AA"/>
    <w:rsid w:val="0011182B"/>
    <w:rsid w:val="001152A0"/>
    <w:rsid w:val="001154B5"/>
    <w:rsid w:val="00126DE8"/>
    <w:rsid w:val="00130EE0"/>
    <w:rsid w:val="0013166E"/>
    <w:rsid w:val="00131CB6"/>
    <w:rsid w:val="001366B8"/>
    <w:rsid w:val="00143E4E"/>
    <w:rsid w:val="00147359"/>
    <w:rsid w:val="001475F6"/>
    <w:rsid w:val="00150E1B"/>
    <w:rsid w:val="00154B98"/>
    <w:rsid w:val="00154DBD"/>
    <w:rsid w:val="00156FCF"/>
    <w:rsid w:val="00161794"/>
    <w:rsid w:val="0016437A"/>
    <w:rsid w:val="00165755"/>
    <w:rsid w:val="0016642E"/>
    <w:rsid w:val="0016656A"/>
    <w:rsid w:val="001669D6"/>
    <w:rsid w:val="00166A67"/>
    <w:rsid w:val="0016784A"/>
    <w:rsid w:val="001750F5"/>
    <w:rsid w:val="00175E7E"/>
    <w:rsid w:val="001764D7"/>
    <w:rsid w:val="00177E47"/>
    <w:rsid w:val="0018402F"/>
    <w:rsid w:val="001858EF"/>
    <w:rsid w:val="00185B95"/>
    <w:rsid w:val="00185F70"/>
    <w:rsid w:val="001864B5"/>
    <w:rsid w:val="00187DB2"/>
    <w:rsid w:val="00195817"/>
    <w:rsid w:val="00197399"/>
    <w:rsid w:val="00197C23"/>
    <w:rsid w:val="001A3EAF"/>
    <w:rsid w:val="001A4659"/>
    <w:rsid w:val="001A556C"/>
    <w:rsid w:val="001A6759"/>
    <w:rsid w:val="001A69A9"/>
    <w:rsid w:val="001B01AE"/>
    <w:rsid w:val="001B3D51"/>
    <w:rsid w:val="001B454F"/>
    <w:rsid w:val="001B4869"/>
    <w:rsid w:val="001B5552"/>
    <w:rsid w:val="001B6734"/>
    <w:rsid w:val="001B70CB"/>
    <w:rsid w:val="001B7932"/>
    <w:rsid w:val="001C165F"/>
    <w:rsid w:val="001C2952"/>
    <w:rsid w:val="001C3211"/>
    <w:rsid w:val="001C4921"/>
    <w:rsid w:val="001C6280"/>
    <w:rsid w:val="001D0282"/>
    <w:rsid w:val="001D0AE4"/>
    <w:rsid w:val="001D0DFE"/>
    <w:rsid w:val="001D1234"/>
    <w:rsid w:val="001D363B"/>
    <w:rsid w:val="001D3B5D"/>
    <w:rsid w:val="001D4BD6"/>
    <w:rsid w:val="001D5842"/>
    <w:rsid w:val="001D647A"/>
    <w:rsid w:val="001D7DA5"/>
    <w:rsid w:val="001D7EBE"/>
    <w:rsid w:val="001E0F20"/>
    <w:rsid w:val="001E3AE1"/>
    <w:rsid w:val="001E3F28"/>
    <w:rsid w:val="001E699D"/>
    <w:rsid w:val="001F1153"/>
    <w:rsid w:val="001F2F94"/>
    <w:rsid w:val="001F33E9"/>
    <w:rsid w:val="001F3C70"/>
    <w:rsid w:val="001F44AA"/>
    <w:rsid w:val="001F4796"/>
    <w:rsid w:val="001F5BA0"/>
    <w:rsid w:val="001F7539"/>
    <w:rsid w:val="001F7D13"/>
    <w:rsid w:val="00200EE2"/>
    <w:rsid w:val="0020377E"/>
    <w:rsid w:val="00205845"/>
    <w:rsid w:val="00206C55"/>
    <w:rsid w:val="00206FD2"/>
    <w:rsid w:val="00210A96"/>
    <w:rsid w:val="002116A9"/>
    <w:rsid w:val="00213F2E"/>
    <w:rsid w:val="002156B9"/>
    <w:rsid w:val="00216D1A"/>
    <w:rsid w:val="002202A4"/>
    <w:rsid w:val="00221E55"/>
    <w:rsid w:val="00223085"/>
    <w:rsid w:val="002232D7"/>
    <w:rsid w:val="00225403"/>
    <w:rsid w:val="0022597B"/>
    <w:rsid w:val="00226659"/>
    <w:rsid w:val="00227D1A"/>
    <w:rsid w:val="0023091D"/>
    <w:rsid w:val="00230F62"/>
    <w:rsid w:val="00231621"/>
    <w:rsid w:val="00231668"/>
    <w:rsid w:val="00232AC7"/>
    <w:rsid w:val="002335EC"/>
    <w:rsid w:val="00235413"/>
    <w:rsid w:val="002359A1"/>
    <w:rsid w:val="00235C82"/>
    <w:rsid w:val="00235EEC"/>
    <w:rsid w:val="00242352"/>
    <w:rsid w:val="002448E4"/>
    <w:rsid w:val="0024567A"/>
    <w:rsid w:val="002463BF"/>
    <w:rsid w:val="00253A81"/>
    <w:rsid w:val="00254AB8"/>
    <w:rsid w:val="00254AEA"/>
    <w:rsid w:val="002554E9"/>
    <w:rsid w:val="00257E77"/>
    <w:rsid w:val="002624C3"/>
    <w:rsid w:val="00265E54"/>
    <w:rsid w:val="00267C10"/>
    <w:rsid w:val="002731DD"/>
    <w:rsid w:val="00273496"/>
    <w:rsid w:val="00273536"/>
    <w:rsid w:val="0027511F"/>
    <w:rsid w:val="00275CF7"/>
    <w:rsid w:val="00276968"/>
    <w:rsid w:val="002858FD"/>
    <w:rsid w:val="00286FCD"/>
    <w:rsid w:val="00290943"/>
    <w:rsid w:val="00291CD0"/>
    <w:rsid w:val="00292064"/>
    <w:rsid w:val="002A009A"/>
    <w:rsid w:val="002A0855"/>
    <w:rsid w:val="002A22FF"/>
    <w:rsid w:val="002A3C7C"/>
    <w:rsid w:val="002A3EAC"/>
    <w:rsid w:val="002A4C68"/>
    <w:rsid w:val="002A6C2E"/>
    <w:rsid w:val="002B079F"/>
    <w:rsid w:val="002B2FB9"/>
    <w:rsid w:val="002B34E1"/>
    <w:rsid w:val="002B3D29"/>
    <w:rsid w:val="002B4891"/>
    <w:rsid w:val="002B6C00"/>
    <w:rsid w:val="002B6FB3"/>
    <w:rsid w:val="002B7B97"/>
    <w:rsid w:val="002C4DB4"/>
    <w:rsid w:val="002C7422"/>
    <w:rsid w:val="002C7B2B"/>
    <w:rsid w:val="002C7BC8"/>
    <w:rsid w:val="002C7F3E"/>
    <w:rsid w:val="002D0FED"/>
    <w:rsid w:val="002D2B68"/>
    <w:rsid w:val="002D3711"/>
    <w:rsid w:val="002D4377"/>
    <w:rsid w:val="002D5ABC"/>
    <w:rsid w:val="002D731F"/>
    <w:rsid w:val="002E0574"/>
    <w:rsid w:val="002E0BA8"/>
    <w:rsid w:val="002E175B"/>
    <w:rsid w:val="002E1966"/>
    <w:rsid w:val="002E20CD"/>
    <w:rsid w:val="002E3183"/>
    <w:rsid w:val="002E6333"/>
    <w:rsid w:val="002E6986"/>
    <w:rsid w:val="002E72F3"/>
    <w:rsid w:val="002F0F94"/>
    <w:rsid w:val="002F2F1F"/>
    <w:rsid w:val="002F43CC"/>
    <w:rsid w:val="002F583B"/>
    <w:rsid w:val="002F7896"/>
    <w:rsid w:val="00302BF0"/>
    <w:rsid w:val="00307A65"/>
    <w:rsid w:val="00311B51"/>
    <w:rsid w:val="003125A9"/>
    <w:rsid w:val="00312C5C"/>
    <w:rsid w:val="00316F76"/>
    <w:rsid w:val="00320CE7"/>
    <w:rsid w:val="00321595"/>
    <w:rsid w:val="003240C8"/>
    <w:rsid w:val="00325707"/>
    <w:rsid w:val="003271AE"/>
    <w:rsid w:val="00334199"/>
    <w:rsid w:val="0034074C"/>
    <w:rsid w:val="003424F5"/>
    <w:rsid w:val="003434AA"/>
    <w:rsid w:val="00343861"/>
    <w:rsid w:val="00343BED"/>
    <w:rsid w:val="0034678F"/>
    <w:rsid w:val="003504DD"/>
    <w:rsid w:val="00350ACD"/>
    <w:rsid w:val="00367CA5"/>
    <w:rsid w:val="003707F1"/>
    <w:rsid w:val="00370D23"/>
    <w:rsid w:val="0037478E"/>
    <w:rsid w:val="00374965"/>
    <w:rsid w:val="00377DE2"/>
    <w:rsid w:val="003804B3"/>
    <w:rsid w:val="00384125"/>
    <w:rsid w:val="00390CCB"/>
    <w:rsid w:val="0039291A"/>
    <w:rsid w:val="003950B8"/>
    <w:rsid w:val="00396312"/>
    <w:rsid w:val="00397173"/>
    <w:rsid w:val="003A05C9"/>
    <w:rsid w:val="003A12AC"/>
    <w:rsid w:val="003A51E0"/>
    <w:rsid w:val="003A5BA2"/>
    <w:rsid w:val="003A6FF0"/>
    <w:rsid w:val="003B4CD2"/>
    <w:rsid w:val="003B5884"/>
    <w:rsid w:val="003B599F"/>
    <w:rsid w:val="003B5BAC"/>
    <w:rsid w:val="003B66CC"/>
    <w:rsid w:val="003C06FC"/>
    <w:rsid w:val="003C24B9"/>
    <w:rsid w:val="003C3170"/>
    <w:rsid w:val="003C3AAA"/>
    <w:rsid w:val="003C3C3A"/>
    <w:rsid w:val="003C43D9"/>
    <w:rsid w:val="003C6D7D"/>
    <w:rsid w:val="003C706F"/>
    <w:rsid w:val="003C75F7"/>
    <w:rsid w:val="003C799E"/>
    <w:rsid w:val="003C7E74"/>
    <w:rsid w:val="003D20AD"/>
    <w:rsid w:val="003D58FB"/>
    <w:rsid w:val="003D5A74"/>
    <w:rsid w:val="003D756A"/>
    <w:rsid w:val="003E09D6"/>
    <w:rsid w:val="003E11F0"/>
    <w:rsid w:val="003E2F78"/>
    <w:rsid w:val="003E341F"/>
    <w:rsid w:val="003E75A0"/>
    <w:rsid w:val="003F00D1"/>
    <w:rsid w:val="003F010B"/>
    <w:rsid w:val="003F0111"/>
    <w:rsid w:val="003F056C"/>
    <w:rsid w:val="003F0EC2"/>
    <w:rsid w:val="003F2074"/>
    <w:rsid w:val="003F3111"/>
    <w:rsid w:val="003F3D50"/>
    <w:rsid w:val="003F3EB1"/>
    <w:rsid w:val="003F47DE"/>
    <w:rsid w:val="003F4E8D"/>
    <w:rsid w:val="003F7AF4"/>
    <w:rsid w:val="0040035D"/>
    <w:rsid w:val="004010E4"/>
    <w:rsid w:val="004027B9"/>
    <w:rsid w:val="004036F9"/>
    <w:rsid w:val="00403FBC"/>
    <w:rsid w:val="00404F78"/>
    <w:rsid w:val="00407928"/>
    <w:rsid w:val="00410C44"/>
    <w:rsid w:val="00412891"/>
    <w:rsid w:val="00412AD7"/>
    <w:rsid w:val="00412F9B"/>
    <w:rsid w:val="00413C96"/>
    <w:rsid w:val="00414DF6"/>
    <w:rsid w:val="00415424"/>
    <w:rsid w:val="0041729A"/>
    <w:rsid w:val="004202D0"/>
    <w:rsid w:val="0042357C"/>
    <w:rsid w:val="0042609C"/>
    <w:rsid w:val="00426AD7"/>
    <w:rsid w:val="00426FC6"/>
    <w:rsid w:val="00427DC5"/>
    <w:rsid w:val="00431257"/>
    <w:rsid w:val="0043194E"/>
    <w:rsid w:val="00435966"/>
    <w:rsid w:val="004363C0"/>
    <w:rsid w:val="00436FC1"/>
    <w:rsid w:val="00442A7C"/>
    <w:rsid w:val="00443FE7"/>
    <w:rsid w:val="0044661B"/>
    <w:rsid w:val="00446845"/>
    <w:rsid w:val="0044697B"/>
    <w:rsid w:val="0045193C"/>
    <w:rsid w:val="00451B11"/>
    <w:rsid w:val="0045224D"/>
    <w:rsid w:val="004524B5"/>
    <w:rsid w:val="00453439"/>
    <w:rsid w:val="0045521E"/>
    <w:rsid w:val="00455BD5"/>
    <w:rsid w:val="004607D7"/>
    <w:rsid w:val="00461E17"/>
    <w:rsid w:val="004659F8"/>
    <w:rsid w:val="00470155"/>
    <w:rsid w:val="00473E7D"/>
    <w:rsid w:val="00474110"/>
    <w:rsid w:val="004762E4"/>
    <w:rsid w:val="00477581"/>
    <w:rsid w:val="0048292C"/>
    <w:rsid w:val="004837CE"/>
    <w:rsid w:val="004841FB"/>
    <w:rsid w:val="004847FD"/>
    <w:rsid w:val="00485820"/>
    <w:rsid w:val="004923CA"/>
    <w:rsid w:val="00492AA8"/>
    <w:rsid w:val="00493C21"/>
    <w:rsid w:val="00494EFF"/>
    <w:rsid w:val="00495374"/>
    <w:rsid w:val="0049682B"/>
    <w:rsid w:val="00497212"/>
    <w:rsid w:val="004A20EF"/>
    <w:rsid w:val="004A214F"/>
    <w:rsid w:val="004A7C10"/>
    <w:rsid w:val="004B110E"/>
    <w:rsid w:val="004B1EB2"/>
    <w:rsid w:val="004B281C"/>
    <w:rsid w:val="004B3AA5"/>
    <w:rsid w:val="004B6091"/>
    <w:rsid w:val="004B64CE"/>
    <w:rsid w:val="004B76EE"/>
    <w:rsid w:val="004C0719"/>
    <w:rsid w:val="004C12C7"/>
    <w:rsid w:val="004C1697"/>
    <w:rsid w:val="004C1FBE"/>
    <w:rsid w:val="004C34A1"/>
    <w:rsid w:val="004C5902"/>
    <w:rsid w:val="004C7DFB"/>
    <w:rsid w:val="004D26FA"/>
    <w:rsid w:val="004D30EE"/>
    <w:rsid w:val="004D3844"/>
    <w:rsid w:val="004D485F"/>
    <w:rsid w:val="004E148A"/>
    <w:rsid w:val="004E1AD9"/>
    <w:rsid w:val="004E2AB5"/>
    <w:rsid w:val="004E5000"/>
    <w:rsid w:val="004E54DD"/>
    <w:rsid w:val="004F1F14"/>
    <w:rsid w:val="004F2A2F"/>
    <w:rsid w:val="004F317E"/>
    <w:rsid w:val="004F3AC2"/>
    <w:rsid w:val="005049DD"/>
    <w:rsid w:val="00505204"/>
    <w:rsid w:val="005052DC"/>
    <w:rsid w:val="005056FC"/>
    <w:rsid w:val="005074DC"/>
    <w:rsid w:val="0051304E"/>
    <w:rsid w:val="00513C9A"/>
    <w:rsid w:val="00514ABA"/>
    <w:rsid w:val="00516CF7"/>
    <w:rsid w:val="00524AF6"/>
    <w:rsid w:val="00526EA1"/>
    <w:rsid w:val="00531255"/>
    <w:rsid w:val="005331F1"/>
    <w:rsid w:val="00534ABB"/>
    <w:rsid w:val="0053559D"/>
    <w:rsid w:val="00537E4A"/>
    <w:rsid w:val="00540FA2"/>
    <w:rsid w:val="005418DB"/>
    <w:rsid w:val="00543371"/>
    <w:rsid w:val="00546F44"/>
    <w:rsid w:val="00547412"/>
    <w:rsid w:val="005507A2"/>
    <w:rsid w:val="00551A56"/>
    <w:rsid w:val="00553502"/>
    <w:rsid w:val="00556F47"/>
    <w:rsid w:val="00564268"/>
    <w:rsid w:val="00565093"/>
    <w:rsid w:val="005667C7"/>
    <w:rsid w:val="0056796C"/>
    <w:rsid w:val="00572FDC"/>
    <w:rsid w:val="00574A71"/>
    <w:rsid w:val="00574E21"/>
    <w:rsid w:val="0057524E"/>
    <w:rsid w:val="00575AEF"/>
    <w:rsid w:val="00576198"/>
    <w:rsid w:val="00576882"/>
    <w:rsid w:val="0057734A"/>
    <w:rsid w:val="00580ED6"/>
    <w:rsid w:val="00580F81"/>
    <w:rsid w:val="00582E0D"/>
    <w:rsid w:val="00586A05"/>
    <w:rsid w:val="00587B50"/>
    <w:rsid w:val="00590ACF"/>
    <w:rsid w:val="00593576"/>
    <w:rsid w:val="00593FB1"/>
    <w:rsid w:val="00594555"/>
    <w:rsid w:val="00594EB0"/>
    <w:rsid w:val="0059504C"/>
    <w:rsid w:val="00595899"/>
    <w:rsid w:val="0059657A"/>
    <w:rsid w:val="005966CB"/>
    <w:rsid w:val="00597F68"/>
    <w:rsid w:val="005A1560"/>
    <w:rsid w:val="005A34A1"/>
    <w:rsid w:val="005A3881"/>
    <w:rsid w:val="005A5B2F"/>
    <w:rsid w:val="005A7347"/>
    <w:rsid w:val="005A7AE8"/>
    <w:rsid w:val="005B0E3E"/>
    <w:rsid w:val="005B134F"/>
    <w:rsid w:val="005B43E3"/>
    <w:rsid w:val="005B5CC0"/>
    <w:rsid w:val="005B639E"/>
    <w:rsid w:val="005B740A"/>
    <w:rsid w:val="005B7827"/>
    <w:rsid w:val="005C0209"/>
    <w:rsid w:val="005C3DC6"/>
    <w:rsid w:val="005C3E1F"/>
    <w:rsid w:val="005C5A6A"/>
    <w:rsid w:val="005C5C13"/>
    <w:rsid w:val="005C6069"/>
    <w:rsid w:val="005C6184"/>
    <w:rsid w:val="005C61C4"/>
    <w:rsid w:val="005C7C21"/>
    <w:rsid w:val="005D1301"/>
    <w:rsid w:val="005D1F0B"/>
    <w:rsid w:val="005D5E61"/>
    <w:rsid w:val="005E25E6"/>
    <w:rsid w:val="005E4AB4"/>
    <w:rsid w:val="005E5461"/>
    <w:rsid w:val="005E6BF0"/>
    <w:rsid w:val="005E74F0"/>
    <w:rsid w:val="005F0EDD"/>
    <w:rsid w:val="005F14BD"/>
    <w:rsid w:val="006002D1"/>
    <w:rsid w:val="006004C4"/>
    <w:rsid w:val="00601BE1"/>
    <w:rsid w:val="00602B17"/>
    <w:rsid w:val="00602CF1"/>
    <w:rsid w:val="00603332"/>
    <w:rsid w:val="006045D3"/>
    <w:rsid w:val="00604EFA"/>
    <w:rsid w:val="00606F60"/>
    <w:rsid w:val="00610A75"/>
    <w:rsid w:val="0061289F"/>
    <w:rsid w:val="00613272"/>
    <w:rsid w:val="006134ED"/>
    <w:rsid w:val="00613F96"/>
    <w:rsid w:val="00614EB9"/>
    <w:rsid w:val="006156BB"/>
    <w:rsid w:val="00616744"/>
    <w:rsid w:val="00625BBF"/>
    <w:rsid w:val="00625F10"/>
    <w:rsid w:val="006264E8"/>
    <w:rsid w:val="006266A4"/>
    <w:rsid w:val="00630BF5"/>
    <w:rsid w:val="0063203A"/>
    <w:rsid w:val="00634006"/>
    <w:rsid w:val="00634219"/>
    <w:rsid w:val="00637C42"/>
    <w:rsid w:val="00641ABB"/>
    <w:rsid w:val="00644312"/>
    <w:rsid w:val="00644743"/>
    <w:rsid w:val="00644F28"/>
    <w:rsid w:val="00650DD8"/>
    <w:rsid w:val="006513A5"/>
    <w:rsid w:val="00652826"/>
    <w:rsid w:val="006538C7"/>
    <w:rsid w:val="0065393A"/>
    <w:rsid w:val="00654EB6"/>
    <w:rsid w:val="00655AFE"/>
    <w:rsid w:val="00656097"/>
    <w:rsid w:val="00656E83"/>
    <w:rsid w:val="0066011E"/>
    <w:rsid w:val="00660C95"/>
    <w:rsid w:val="00661377"/>
    <w:rsid w:val="00667CB2"/>
    <w:rsid w:val="006702F1"/>
    <w:rsid w:val="0067131A"/>
    <w:rsid w:val="0067250B"/>
    <w:rsid w:val="006728BC"/>
    <w:rsid w:val="006741E4"/>
    <w:rsid w:val="006821CD"/>
    <w:rsid w:val="00683FD9"/>
    <w:rsid w:val="00684F79"/>
    <w:rsid w:val="006855B2"/>
    <w:rsid w:val="00691F4E"/>
    <w:rsid w:val="006921A4"/>
    <w:rsid w:val="006922DF"/>
    <w:rsid w:val="00694329"/>
    <w:rsid w:val="006971F0"/>
    <w:rsid w:val="006A3D84"/>
    <w:rsid w:val="006A4B21"/>
    <w:rsid w:val="006A4B53"/>
    <w:rsid w:val="006A6484"/>
    <w:rsid w:val="006A7612"/>
    <w:rsid w:val="006B197E"/>
    <w:rsid w:val="006B3E38"/>
    <w:rsid w:val="006B6705"/>
    <w:rsid w:val="006C0082"/>
    <w:rsid w:val="006C20A5"/>
    <w:rsid w:val="006C420C"/>
    <w:rsid w:val="006C4DE5"/>
    <w:rsid w:val="006C67DB"/>
    <w:rsid w:val="006D0033"/>
    <w:rsid w:val="006D00E2"/>
    <w:rsid w:val="006D2270"/>
    <w:rsid w:val="006D2448"/>
    <w:rsid w:val="006D552D"/>
    <w:rsid w:val="006E18D1"/>
    <w:rsid w:val="006E29DC"/>
    <w:rsid w:val="006E3516"/>
    <w:rsid w:val="006E5AB6"/>
    <w:rsid w:val="006E7C34"/>
    <w:rsid w:val="006F0A84"/>
    <w:rsid w:val="006F2053"/>
    <w:rsid w:val="006F3448"/>
    <w:rsid w:val="006F376C"/>
    <w:rsid w:val="006F42EC"/>
    <w:rsid w:val="006F4DD4"/>
    <w:rsid w:val="006F5023"/>
    <w:rsid w:val="006F679F"/>
    <w:rsid w:val="007015D4"/>
    <w:rsid w:val="0070175D"/>
    <w:rsid w:val="00701DDB"/>
    <w:rsid w:val="007028B0"/>
    <w:rsid w:val="00703868"/>
    <w:rsid w:val="0070522E"/>
    <w:rsid w:val="007069A0"/>
    <w:rsid w:val="00713421"/>
    <w:rsid w:val="007134DF"/>
    <w:rsid w:val="007141E9"/>
    <w:rsid w:val="00716C11"/>
    <w:rsid w:val="007170FB"/>
    <w:rsid w:val="00720E15"/>
    <w:rsid w:val="0072636D"/>
    <w:rsid w:val="0073048D"/>
    <w:rsid w:val="007307EA"/>
    <w:rsid w:val="00730A8B"/>
    <w:rsid w:val="00732B7B"/>
    <w:rsid w:val="007334AA"/>
    <w:rsid w:val="00733D30"/>
    <w:rsid w:val="007347C0"/>
    <w:rsid w:val="00734BE9"/>
    <w:rsid w:val="00735A27"/>
    <w:rsid w:val="007410F6"/>
    <w:rsid w:val="007434F7"/>
    <w:rsid w:val="00743920"/>
    <w:rsid w:val="00745403"/>
    <w:rsid w:val="00746007"/>
    <w:rsid w:val="007464BF"/>
    <w:rsid w:val="00750E08"/>
    <w:rsid w:val="00750FA2"/>
    <w:rsid w:val="0075114D"/>
    <w:rsid w:val="00751202"/>
    <w:rsid w:val="00752A6E"/>
    <w:rsid w:val="00754E64"/>
    <w:rsid w:val="00755CE3"/>
    <w:rsid w:val="00756AC0"/>
    <w:rsid w:val="00762415"/>
    <w:rsid w:val="007636D0"/>
    <w:rsid w:val="007715CC"/>
    <w:rsid w:val="00774D44"/>
    <w:rsid w:val="00776406"/>
    <w:rsid w:val="00776586"/>
    <w:rsid w:val="007779BB"/>
    <w:rsid w:val="00781042"/>
    <w:rsid w:val="00781EB3"/>
    <w:rsid w:val="00784170"/>
    <w:rsid w:val="00784477"/>
    <w:rsid w:val="00784E3B"/>
    <w:rsid w:val="00786FFF"/>
    <w:rsid w:val="0079027F"/>
    <w:rsid w:val="00790942"/>
    <w:rsid w:val="00790F06"/>
    <w:rsid w:val="007912B7"/>
    <w:rsid w:val="00792357"/>
    <w:rsid w:val="00793309"/>
    <w:rsid w:val="007A0D5E"/>
    <w:rsid w:val="007A3390"/>
    <w:rsid w:val="007A5C66"/>
    <w:rsid w:val="007B0021"/>
    <w:rsid w:val="007B1F48"/>
    <w:rsid w:val="007B4B87"/>
    <w:rsid w:val="007B6365"/>
    <w:rsid w:val="007B7E97"/>
    <w:rsid w:val="007C1947"/>
    <w:rsid w:val="007C25ED"/>
    <w:rsid w:val="007C60F3"/>
    <w:rsid w:val="007D35EF"/>
    <w:rsid w:val="007D36E2"/>
    <w:rsid w:val="007D6C4C"/>
    <w:rsid w:val="007E3888"/>
    <w:rsid w:val="007E3CC5"/>
    <w:rsid w:val="007E57C8"/>
    <w:rsid w:val="007F01C8"/>
    <w:rsid w:val="007F2786"/>
    <w:rsid w:val="007F342C"/>
    <w:rsid w:val="007F6E21"/>
    <w:rsid w:val="007F725B"/>
    <w:rsid w:val="00803286"/>
    <w:rsid w:val="008067E0"/>
    <w:rsid w:val="00807040"/>
    <w:rsid w:val="008078A9"/>
    <w:rsid w:val="00807EE4"/>
    <w:rsid w:val="00810DB1"/>
    <w:rsid w:val="008118C7"/>
    <w:rsid w:val="008202F4"/>
    <w:rsid w:val="0082034B"/>
    <w:rsid w:val="0082117E"/>
    <w:rsid w:val="008219E4"/>
    <w:rsid w:val="0082401D"/>
    <w:rsid w:val="00824941"/>
    <w:rsid w:val="00827E7F"/>
    <w:rsid w:val="008307CE"/>
    <w:rsid w:val="008314DD"/>
    <w:rsid w:val="008316F3"/>
    <w:rsid w:val="00832C5D"/>
    <w:rsid w:val="00836092"/>
    <w:rsid w:val="008369D6"/>
    <w:rsid w:val="008400B8"/>
    <w:rsid w:val="008410CD"/>
    <w:rsid w:val="00843321"/>
    <w:rsid w:val="00845F79"/>
    <w:rsid w:val="00845FCF"/>
    <w:rsid w:val="008461DB"/>
    <w:rsid w:val="00850F3D"/>
    <w:rsid w:val="008531DC"/>
    <w:rsid w:val="00855CC1"/>
    <w:rsid w:val="00855E06"/>
    <w:rsid w:val="00860B8F"/>
    <w:rsid w:val="00864B01"/>
    <w:rsid w:val="00872A4B"/>
    <w:rsid w:val="00876B9F"/>
    <w:rsid w:val="00880513"/>
    <w:rsid w:val="00885F2F"/>
    <w:rsid w:val="0088799A"/>
    <w:rsid w:val="00890592"/>
    <w:rsid w:val="008A1643"/>
    <w:rsid w:val="008A4096"/>
    <w:rsid w:val="008A4377"/>
    <w:rsid w:val="008B33DC"/>
    <w:rsid w:val="008B4835"/>
    <w:rsid w:val="008B66BA"/>
    <w:rsid w:val="008C0C17"/>
    <w:rsid w:val="008C2001"/>
    <w:rsid w:val="008C337D"/>
    <w:rsid w:val="008C5411"/>
    <w:rsid w:val="008C6109"/>
    <w:rsid w:val="008C6A03"/>
    <w:rsid w:val="008D2E2F"/>
    <w:rsid w:val="008D3F93"/>
    <w:rsid w:val="008D4680"/>
    <w:rsid w:val="008D4E12"/>
    <w:rsid w:val="008D5ED3"/>
    <w:rsid w:val="008D799D"/>
    <w:rsid w:val="008E3870"/>
    <w:rsid w:val="008E4911"/>
    <w:rsid w:val="008E6D90"/>
    <w:rsid w:val="008E7A53"/>
    <w:rsid w:val="008F0F8E"/>
    <w:rsid w:val="008F7531"/>
    <w:rsid w:val="008F76C4"/>
    <w:rsid w:val="00900A2A"/>
    <w:rsid w:val="00901126"/>
    <w:rsid w:val="00904437"/>
    <w:rsid w:val="00904DA8"/>
    <w:rsid w:val="00904DEC"/>
    <w:rsid w:val="009059E1"/>
    <w:rsid w:val="00905E0A"/>
    <w:rsid w:val="0090784A"/>
    <w:rsid w:val="0091312D"/>
    <w:rsid w:val="009160CD"/>
    <w:rsid w:val="00923BDB"/>
    <w:rsid w:val="00931CCA"/>
    <w:rsid w:val="009328FF"/>
    <w:rsid w:val="00934901"/>
    <w:rsid w:val="00935616"/>
    <w:rsid w:val="00935F33"/>
    <w:rsid w:val="00936E53"/>
    <w:rsid w:val="00940ABC"/>
    <w:rsid w:val="009415AE"/>
    <w:rsid w:val="0094336E"/>
    <w:rsid w:val="00943FFC"/>
    <w:rsid w:val="00944478"/>
    <w:rsid w:val="009508E2"/>
    <w:rsid w:val="009532BA"/>
    <w:rsid w:val="009541B9"/>
    <w:rsid w:val="00954834"/>
    <w:rsid w:val="00954CF8"/>
    <w:rsid w:val="00955BFA"/>
    <w:rsid w:val="00956417"/>
    <w:rsid w:val="0095786A"/>
    <w:rsid w:val="00960760"/>
    <w:rsid w:val="00961181"/>
    <w:rsid w:val="0096455E"/>
    <w:rsid w:val="00970139"/>
    <w:rsid w:val="00970EFF"/>
    <w:rsid w:val="00971726"/>
    <w:rsid w:val="00972F17"/>
    <w:rsid w:val="00973446"/>
    <w:rsid w:val="00975B79"/>
    <w:rsid w:val="0097683C"/>
    <w:rsid w:val="00976F9E"/>
    <w:rsid w:val="00977BCA"/>
    <w:rsid w:val="009819E4"/>
    <w:rsid w:val="00984150"/>
    <w:rsid w:val="009849B5"/>
    <w:rsid w:val="00985785"/>
    <w:rsid w:val="00986785"/>
    <w:rsid w:val="00986E1D"/>
    <w:rsid w:val="0099196D"/>
    <w:rsid w:val="0099333B"/>
    <w:rsid w:val="00995668"/>
    <w:rsid w:val="009A1F37"/>
    <w:rsid w:val="009A2C9D"/>
    <w:rsid w:val="009A3A13"/>
    <w:rsid w:val="009A60DA"/>
    <w:rsid w:val="009A6BD1"/>
    <w:rsid w:val="009B0D2C"/>
    <w:rsid w:val="009B49EA"/>
    <w:rsid w:val="009C3AF9"/>
    <w:rsid w:val="009C5254"/>
    <w:rsid w:val="009C6243"/>
    <w:rsid w:val="009D19B3"/>
    <w:rsid w:val="009D6EAB"/>
    <w:rsid w:val="009D724E"/>
    <w:rsid w:val="009E2D25"/>
    <w:rsid w:val="009E6103"/>
    <w:rsid w:val="009F145A"/>
    <w:rsid w:val="009F1BBD"/>
    <w:rsid w:val="009F4A7B"/>
    <w:rsid w:val="009F6491"/>
    <w:rsid w:val="009F6F55"/>
    <w:rsid w:val="009F7CDE"/>
    <w:rsid w:val="009F7FEB"/>
    <w:rsid w:val="00A0193E"/>
    <w:rsid w:val="00A01F1C"/>
    <w:rsid w:val="00A027DE"/>
    <w:rsid w:val="00A0379C"/>
    <w:rsid w:val="00A043DB"/>
    <w:rsid w:val="00A0702C"/>
    <w:rsid w:val="00A11306"/>
    <w:rsid w:val="00A1277F"/>
    <w:rsid w:val="00A156AC"/>
    <w:rsid w:val="00A15BD3"/>
    <w:rsid w:val="00A16988"/>
    <w:rsid w:val="00A206DF"/>
    <w:rsid w:val="00A21042"/>
    <w:rsid w:val="00A2125E"/>
    <w:rsid w:val="00A22686"/>
    <w:rsid w:val="00A2274F"/>
    <w:rsid w:val="00A22802"/>
    <w:rsid w:val="00A22888"/>
    <w:rsid w:val="00A26B32"/>
    <w:rsid w:val="00A27D7F"/>
    <w:rsid w:val="00A33FD3"/>
    <w:rsid w:val="00A34058"/>
    <w:rsid w:val="00A3569A"/>
    <w:rsid w:val="00A35D6E"/>
    <w:rsid w:val="00A36DB0"/>
    <w:rsid w:val="00A37536"/>
    <w:rsid w:val="00A4121F"/>
    <w:rsid w:val="00A45922"/>
    <w:rsid w:val="00A5066C"/>
    <w:rsid w:val="00A517DF"/>
    <w:rsid w:val="00A529B5"/>
    <w:rsid w:val="00A54BBC"/>
    <w:rsid w:val="00A55863"/>
    <w:rsid w:val="00A55ACE"/>
    <w:rsid w:val="00A561AE"/>
    <w:rsid w:val="00A568B9"/>
    <w:rsid w:val="00A653C3"/>
    <w:rsid w:val="00A65A67"/>
    <w:rsid w:val="00A677B9"/>
    <w:rsid w:val="00A752E4"/>
    <w:rsid w:val="00A755C5"/>
    <w:rsid w:val="00A80BFD"/>
    <w:rsid w:val="00A82FAA"/>
    <w:rsid w:val="00A8389C"/>
    <w:rsid w:val="00A839D9"/>
    <w:rsid w:val="00A84C33"/>
    <w:rsid w:val="00A87017"/>
    <w:rsid w:val="00A90FF5"/>
    <w:rsid w:val="00A9262B"/>
    <w:rsid w:val="00A934F7"/>
    <w:rsid w:val="00A9389C"/>
    <w:rsid w:val="00A94BC7"/>
    <w:rsid w:val="00A9753A"/>
    <w:rsid w:val="00A97AAB"/>
    <w:rsid w:val="00A97C3E"/>
    <w:rsid w:val="00AA1D95"/>
    <w:rsid w:val="00AA22D3"/>
    <w:rsid w:val="00AA268F"/>
    <w:rsid w:val="00AA365B"/>
    <w:rsid w:val="00AA386A"/>
    <w:rsid w:val="00AA4997"/>
    <w:rsid w:val="00AA6BFD"/>
    <w:rsid w:val="00AA6D73"/>
    <w:rsid w:val="00AA6E5F"/>
    <w:rsid w:val="00AB0675"/>
    <w:rsid w:val="00AB0969"/>
    <w:rsid w:val="00AB365B"/>
    <w:rsid w:val="00AB3F5E"/>
    <w:rsid w:val="00AB4372"/>
    <w:rsid w:val="00AB48C1"/>
    <w:rsid w:val="00AB59D2"/>
    <w:rsid w:val="00AB61C9"/>
    <w:rsid w:val="00AC0BF6"/>
    <w:rsid w:val="00AC17E6"/>
    <w:rsid w:val="00AC2063"/>
    <w:rsid w:val="00AC6E44"/>
    <w:rsid w:val="00AD0824"/>
    <w:rsid w:val="00AD107A"/>
    <w:rsid w:val="00AD18BF"/>
    <w:rsid w:val="00AD3A53"/>
    <w:rsid w:val="00AD5457"/>
    <w:rsid w:val="00AD573C"/>
    <w:rsid w:val="00AE472A"/>
    <w:rsid w:val="00AE73EC"/>
    <w:rsid w:val="00AF048C"/>
    <w:rsid w:val="00AF7C8E"/>
    <w:rsid w:val="00B0050B"/>
    <w:rsid w:val="00B012E9"/>
    <w:rsid w:val="00B0242E"/>
    <w:rsid w:val="00B10B11"/>
    <w:rsid w:val="00B12068"/>
    <w:rsid w:val="00B13688"/>
    <w:rsid w:val="00B1416C"/>
    <w:rsid w:val="00B141B7"/>
    <w:rsid w:val="00B15F55"/>
    <w:rsid w:val="00B202C6"/>
    <w:rsid w:val="00B20AA7"/>
    <w:rsid w:val="00B2165D"/>
    <w:rsid w:val="00B246FC"/>
    <w:rsid w:val="00B25F72"/>
    <w:rsid w:val="00B30608"/>
    <w:rsid w:val="00B31700"/>
    <w:rsid w:val="00B31906"/>
    <w:rsid w:val="00B347EC"/>
    <w:rsid w:val="00B364FE"/>
    <w:rsid w:val="00B44828"/>
    <w:rsid w:val="00B45A5B"/>
    <w:rsid w:val="00B4698A"/>
    <w:rsid w:val="00B472C0"/>
    <w:rsid w:val="00B4753F"/>
    <w:rsid w:val="00B5114B"/>
    <w:rsid w:val="00B51AF5"/>
    <w:rsid w:val="00B538EE"/>
    <w:rsid w:val="00B53EBD"/>
    <w:rsid w:val="00B549B2"/>
    <w:rsid w:val="00B55AE3"/>
    <w:rsid w:val="00B56B6B"/>
    <w:rsid w:val="00B5730F"/>
    <w:rsid w:val="00B6686E"/>
    <w:rsid w:val="00B7265B"/>
    <w:rsid w:val="00B738BD"/>
    <w:rsid w:val="00B73DA8"/>
    <w:rsid w:val="00B7617A"/>
    <w:rsid w:val="00B76F75"/>
    <w:rsid w:val="00B9034A"/>
    <w:rsid w:val="00B905C4"/>
    <w:rsid w:val="00B92C07"/>
    <w:rsid w:val="00B932CB"/>
    <w:rsid w:val="00B94C32"/>
    <w:rsid w:val="00B950B5"/>
    <w:rsid w:val="00B95DD0"/>
    <w:rsid w:val="00BA1204"/>
    <w:rsid w:val="00BA2585"/>
    <w:rsid w:val="00BA337D"/>
    <w:rsid w:val="00BA4447"/>
    <w:rsid w:val="00BA6C92"/>
    <w:rsid w:val="00BA7476"/>
    <w:rsid w:val="00BB2035"/>
    <w:rsid w:val="00BB35F0"/>
    <w:rsid w:val="00BB5025"/>
    <w:rsid w:val="00BC3C57"/>
    <w:rsid w:val="00BC461B"/>
    <w:rsid w:val="00BC6D54"/>
    <w:rsid w:val="00BC6DDC"/>
    <w:rsid w:val="00BC732A"/>
    <w:rsid w:val="00BC7433"/>
    <w:rsid w:val="00BC7A7B"/>
    <w:rsid w:val="00BD1A42"/>
    <w:rsid w:val="00BD1E1A"/>
    <w:rsid w:val="00BD5606"/>
    <w:rsid w:val="00BD798C"/>
    <w:rsid w:val="00BE1B99"/>
    <w:rsid w:val="00BE417C"/>
    <w:rsid w:val="00BF066B"/>
    <w:rsid w:val="00BF08B8"/>
    <w:rsid w:val="00BF2F67"/>
    <w:rsid w:val="00BF3560"/>
    <w:rsid w:val="00BF49A5"/>
    <w:rsid w:val="00BF5CB7"/>
    <w:rsid w:val="00BF5D40"/>
    <w:rsid w:val="00C005A8"/>
    <w:rsid w:val="00C01950"/>
    <w:rsid w:val="00C01D85"/>
    <w:rsid w:val="00C04C1B"/>
    <w:rsid w:val="00C0523A"/>
    <w:rsid w:val="00C057F8"/>
    <w:rsid w:val="00C065A4"/>
    <w:rsid w:val="00C11834"/>
    <w:rsid w:val="00C11884"/>
    <w:rsid w:val="00C1503C"/>
    <w:rsid w:val="00C15EDC"/>
    <w:rsid w:val="00C20758"/>
    <w:rsid w:val="00C221B0"/>
    <w:rsid w:val="00C2374E"/>
    <w:rsid w:val="00C23CAE"/>
    <w:rsid w:val="00C319EA"/>
    <w:rsid w:val="00C32AAB"/>
    <w:rsid w:val="00C3490D"/>
    <w:rsid w:val="00C368BE"/>
    <w:rsid w:val="00C368ED"/>
    <w:rsid w:val="00C369D2"/>
    <w:rsid w:val="00C4060D"/>
    <w:rsid w:val="00C42989"/>
    <w:rsid w:val="00C440EC"/>
    <w:rsid w:val="00C469E5"/>
    <w:rsid w:val="00C50A4E"/>
    <w:rsid w:val="00C51422"/>
    <w:rsid w:val="00C51EA4"/>
    <w:rsid w:val="00C559DD"/>
    <w:rsid w:val="00C57766"/>
    <w:rsid w:val="00C60C8A"/>
    <w:rsid w:val="00C6369D"/>
    <w:rsid w:val="00C637E2"/>
    <w:rsid w:val="00C639BA"/>
    <w:rsid w:val="00C65791"/>
    <w:rsid w:val="00C6613F"/>
    <w:rsid w:val="00C75E2E"/>
    <w:rsid w:val="00C76EEC"/>
    <w:rsid w:val="00C8073D"/>
    <w:rsid w:val="00C80ACB"/>
    <w:rsid w:val="00C82DA6"/>
    <w:rsid w:val="00C841AE"/>
    <w:rsid w:val="00C84298"/>
    <w:rsid w:val="00C8557B"/>
    <w:rsid w:val="00C85A8A"/>
    <w:rsid w:val="00C869EC"/>
    <w:rsid w:val="00C86E47"/>
    <w:rsid w:val="00C87A34"/>
    <w:rsid w:val="00C92EA1"/>
    <w:rsid w:val="00C94A01"/>
    <w:rsid w:val="00C9623E"/>
    <w:rsid w:val="00C97441"/>
    <w:rsid w:val="00C97D17"/>
    <w:rsid w:val="00C97E88"/>
    <w:rsid w:val="00CA0C15"/>
    <w:rsid w:val="00CA0CEA"/>
    <w:rsid w:val="00CA6858"/>
    <w:rsid w:val="00CB08DF"/>
    <w:rsid w:val="00CB0F81"/>
    <w:rsid w:val="00CB4452"/>
    <w:rsid w:val="00CB5ECD"/>
    <w:rsid w:val="00CB6BEE"/>
    <w:rsid w:val="00CC4BA6"/>
    <w:rsid w:val="00CC5942"/>
    <w:rsid w:val="00CC6477"/>
    <w:rsid w:val="00CC692F"/>
    <w:rsid w:val="00CC7F27"/>
    <w:rsid w:val="00CD0670"/>
    <w:rsid w:val="00CD2E8D"/>
    <w:rsid w:val="00CD4D27"/>
    <w:rsid w:val="00CD5F43"/>
    <w:rsid w:val="00CD6BC5"/>
    <w:rsid w:val="00CD70B3"/>
    <w:rsid w:val="00CE1609"/>
    <w:rsid w:val="00CE2E23"/>
    <w:rsid w:val="00CE2EC5"/>
    <w:rsid w:val="00CE444D"/>
    <w:rsid w:val="00CE6830"/>
    <w:rsid w:val="00CF009C"/>
    <w:rsid w:val="00CF13A1"/>
    <w:rsid w:val="00CF283D"/>
    <w:rsid w:val="00CF3193"/>
    <w:rsid w:val="00CF3440"/>
    <w:rsid w:val="00D03D57"/>
    <w:rsid w:val="00D052D7"/>
    <w:rsid w:val="00D1283A"/>
    <w:rsid w:val="00D1319D"/>
    <w:rsid w:val="00D1337F"/>
    <w:rsid w:val="00D14455"/>
    <w:rsid w:val="00D14680"/>
    <w:rsid w:val="00D17666"/>
    <w:rsid w:val="00D218AB"/>
    <w:rsid w:val="00D21D94"/>
    <w:rsid w:val="00D22961"/>
    <w:rsid w:val="00D239BF"/>
    <w:rsid w:val="00D2697D"/>
    <w:rsid w:val="00D26FC1"/>
    <w:rsid w:val="00D33AE0"/>
    <w:rsid w:val="00D3425B"/>
    <w:rsid w:val="00D422A0"/>
    <w:rsid w:val="00D44CD3"/>
    <w:rsid w:val="00D47D27"/>
    <w:rsid w:val="00D50A56"/>
    <w:rsid w:val="00D51682"/>
    <w:rsid w:val="00D51B47"/>
    <w:rsid w:val="00D51CA1"/>
    <w:rsid w:val="00D53A0C"/>
    <w:rsid w:val="00D54014"/>
    <w:rsid w:val="00D557F1"/>
    <w:rsid w:val="00D5662B"/>
    <w:rsid w:val="00D57774"/>
    <w:rsid w:val="00D57D9C"/>
    <w:rsid w:val="00D608FE"/>
    <w:rsid w:val="00D6134A"/>
    <w:rsid w:val="00D61A51"/>
    <w:rsid w:val="00D6480B"/>
    <w:rsid w:val="00D64BAA"/>
    <w:rsid w:val="00D655F6"/>
    <w:rsid w:val="00D65F08"/>
    <w:rsid w:val="00D67166"/>
    <w:rsid w:val="00D67B30"/>
    <w:rsid w:val="00D70E84"/>
    <w:rsid w:val="00D7301B"/>
    <w:rsid w:val="00D738B2"/>
    <w:rsid w:val="00D74887"/>
    <w:rsid w:val="00D7517B"/>
    <w:rsid w:val="00D772F8"/>
    <w:rsid w:val="00D77384"/>
    <w:rsid w:val="00D80898"/>
    <w:rsid w:val="00D86C98"/>
    <w:rsid w:val="00D875A4"/>
    <w:rsid w:val="00D9118B"/>
    <w:rsid w:val="00D94D1B"/>
    <w:rsid w:val="00D951BA"/>
    <w:rsid w:val="00D959C6"/>
    <w:rsid w:val="00D95BC1"/>
    <w:rsid w:val="00D97594"/>
    <w:rsid w:val="00DA1C04"/>
    <w:rsid w:val="00DA1C87"/>
    <w:rsid w:val="00DA4613"/>
    <w:rsid w:val="00DA4FEE"/>
    <w:rsid w:val="00DB0931"/>
    <w:rsid w:val="00DB19E4"/>
    <w:rsid w:val="00DB5529"/>
    <w:rsid w:val="00DB7382"/>
    <w:rsid w:val="00DB73C6"/>
    <w:rsid w:val="00DC50D6"/>
    <w:rsid w:val="00DC56F5"/>
    <w:rsid w:val="00DD016F"/>
    <w:rsid w:val="00DD5BB2"/>
    <w:rsid w:val="00DD7613"/>
    <w:rsid w:val="00DD7C87"/>
    <w:rsid w:val="00DD7E53"/>
    <w:rsid w:val="00DE2D64"/>
    <w:rsid w:val="00DE5154"/>
    <w:rsid w:val="00DE54BA"/>
    <w:rsid w:val="00DE5662"/>
    <w:rsid w:val="00DE7644"/>
    <w:rsid w:val="00DF070E"/>
    <w:rsid w:val="00DF28E8"/>
    <w:rsid w:val="00DF68E9"/>
    <w:rsid w:val="00E0421A"/>
    <w:rsid w:val="00E04FEC"/>
    <w:rsid w:val="00E11969"/>
    <w:rsid w:val="00E14441"/>
    <w:rsid w:val="00E15CD5"/>
    <w:rsid w:val="00E20A72"/>
    <w:rsid w:val="00E2283B"/>
    <w:rsid w:val="00E2488C"/>
    <w:rsid w:val="00E25B8A"/>
    <w:rsid w:val="00E275EA"/>
    <w:rsid w:val="00E27FA5"/>
    <w:rsid w:val="00E309F5"/>
    <w:rsid w:val="00E3216D"/>
    <w:rsid w:val="00E32FF8"/>
    <w:rsid w:val="00E336BC"/>
    <w:rsid w:val="00E342D6"/>
    <w:rsid w:val="00E34373"/>
    <w:rsid w:val="00E35911"/>
    <w:rsid w:val="00E35AB4"/>
    <w:rsid w:val="00E373DB"/>
    <w:rsid w:val="00E421B8"/>
    <w:rsid w:val="00E42556"/>
    <w:rsid w:val="00E43CDD"/>
    <w:rsid w:val="00E46DAB"/>
    <w:rsid w:val="00E50312"/>
    <w:rsid w:val="00E50D62"/>
    <w:rsid w:val="00E51BD3"/>
    <w:rsid w:val="00E51FA6"/>
    <w:rsid w:val="00E52E9B"/>
    <w:rsid w:val="00E541D7"/>
    <w:rsid w:val="00E5432C"/>
    <w:rsid w:val="00E57B92"/>
    <w:rsid w:val="00E62DA9"/>
    <w:rsid w:val="00E647B3"/>
    <w:rsid w:val="00E6574B"/>
    <w:rsid w:val="00E67578"/>
    <w:rsid w:val="00E6772B"/>
    <w:rsid w:val="00E700FC"/>
    <w:rsid w:val="00E705E5"/>
    <w:rsid w:val="00E718E5"/>
    <w:rsid w:val="00E71944"/>
    <w:rsid w:val="00E7212C"/>
    <w:rsid w:val="00E72596"/>
    <w:rsid w:val="00E729A0"/>
    <w:rsid w:val="00E73276"/>
    <w:rsid w:val="00E808D1"/>
    <w:rsid w:val="00E829F9"/>
    <w:rsid w:val="00E845EC"/>
    <w:rsid w:val="00E87B18"/>
    <w:rsid w:val="00E9073C"/>
    <w:rsid w:val="00E921EB"/>
    <w:rsid w:val="00E9420D"/>
    <w:rsid w:val="00E94567"/>
    <w:rsid w:val="00E946CA"/>
    <w:rsid w:val="00E96FD5"/>
    <w:rsid w:val="00E9758C"/>
    <w:rsid w:val="00EA035D"/>
    <w:rsid w:val="00EA0CA9"/>
    <w:rsid w:val="00EA396B"/>
    <w:rsid w:val="00EA5FA4"/>
    <w:rsid w:val="00EB011E"/>
    <w:rsid w:val="00EB270E"/>
    <w:rsid w:val="00EB2A64"/>
    <w:rsid w:val="00EB2BE3"/>
    <w:rsid w:val="00EB3A98"/>
    <w:rsid w:val="00EB5A58"/>
    <w:rsid w:val="00EB6491"/>
    <w:rsid w:val="00EB6B66"/>
    <w:rsid w:val="00EB7A69"/>
    <w:rsid w:val="00EB7B2D"/>
    <w:rsid w:val="00EC032B"/>
    <w:rsid w:val="00EC1543"/>
    <w:rsid w:val="00EC2B75"/>
    <w:rsid w:val="00EC2DA6"/>
    <w:rsid w:val="00EC49C7"/>
    <w:rsid w:val="00EC4DDF"/>
    <w:rsid w:val="00ED1B8C"/>
    <w:rsid w:val="00ED5247"/>
    <w:rsid w:val="00ED69EB"/>
    <w:rsid w:val="00EE2CFB"/>
    <w:rsid w:val="00EE4728"/>
    <w:rsid w:val="00EF3954"/>
    <w:rsid w:val="00EF630F"/>
    <w:rsid w:val="00F01993"/>
    <w:rsid w:val="00F01B17"/>
    <w:rsid w:val="00F01F7E"/>
    <w:rsid w:val="00F0202B"/>
    <w:rsid w:val="00F029D9"/>
    <w:rsid w:val="00F02A6C"/>
    <w:rsid w:val="00F030C8"/>
    <w:rsid w:val="00F03269"/>
    <w:rsid w:val="00F03D23"/>
    <w:rsid w:val="00F04435"/>
    <w:rsid w:val="00F04DD7"/>
    <w:rsid w:val="00F05249"/>
    <w:rsid w:val="00F0731F"/>
    <w:rsid w:val="00F07871"/>
    <w:rsid w:val="00F13014"/>
    <w:rsid w:val="00F13440"/>
    <w:rsid w:val="00F13526"/>
    <w:rsid w:val="00F16200"/>
    <w:rsid w:val="00F21FC6"/>
    <w:rsid w:val="00F26043"/>
    <w:rsid w:val="00F2637C"/>
    <w:rsid w:val="00F266C0"/>
    <w:rsid w:val="00F30170"/>
    <w:rsid w:val="00F305BF"/>
    <w:rsid w:val="00F30C54"/>
    <w:rsid w:val="00F31106"/>
    <w:rsid w:val="00F330DD"/>
    <w:rsid w:val="00F363E7"/>
    <w:rsid w:val="00F36E0E"/>
    <w:rsid w:val="00F37498"/>
    <w:rsid w:val="00F422F5"/>
    <w:rsid w:val="00F43101"/>
    <w:rsid w:val="00F43AEC"/>
    <w:rsid w:val="00F44FAE"/>
    <w:rsid w:val="00F459A9"/>
    <w:rsid w:val="00F46C87"/>
    <w:rsid w:val="00F47EEB"/>
    <w:rsid w:val="00F512C3"/>
    <w:rsid w:val="00F529E1"/>
    <w:rsid w:val="00F54A65"/>
    <w:rsid w:val="00F55189"/>
    <w:rsid w:val="00F555AA"/>
    <w:rsid w:val="00F6239E"/>
    <w:rsid w:val="00F64851"/>
    <w:rsid w:val="00F64F69"/>
    <w:rsid w:val="00F65689"/>
    <w:rsid w:val="00F6702A"/>
    <w:rsid w:val="00F7003E"/>
    <w:rsid w:val="00F706E7"/>
    <w:rsid w:val="00F70EAA"/>
    <w:rsid w:val="00F7143A"/>
    <w:rsid w:val="00F74CC9"/>
    <w:rsid w:val="00F75812"/>
    <w:rsid w:val="00F77B86"/>
    <w:rsid w:val="00F80DD0"/>
    <w:rsid w:val="00F84D1C"/>
    <w:rsid w:val="00F941F4"/>
    <w:rsid w:val="00F96E19"/>
    <w:rsid w:val="00FA136B"/>
    <w:rsid w:val="00FA2C25"/>
    <w:rsid w:val="00FA34E8"/>
    <w:rsid w:val="00FA47DF"/>
    <w:rsid w:val="00FA576F"/>
    <w:rsid w:val="00FA74D7"/>
    <w:rsid w:val="00FA76FE"/>
    <w:rsid w:val="00FB0D54"/>
    <w:rsid w:val="00FB14F1"/>
    <w:rsid w:val="00FB5124"/>
    <w:rsid w:val="00FB7488"/>
    <w:rsid w:val="00FC1048"/>
    <w:rsid w:val="00FC1D5B"/>
    <w:rsid w:val="00FC1EDB"/>
    <w:rsid w:val="00FC287E"/>
    <w:rsid w:val="00FC2F16"/>
    <w:rsid w:val="00FC40B0"/>
    <w:rsid w:val="00FC5069"/>
    <w:rsid w:val="00FC522F"/>
    <w:rsid w:val="00FC5892"/>
    <w:rsid w:val="00FD0BA9"/>
    <w:rsid w:val="00FD2063"/>
    <w:rsid w:val="00FD40AD"/>
    <w:rsid w:val="00FD51D9"/>
    <w:rsid w:val="00FE0549"/>
    <w:rsid w:val="00FE30DE"/>
    <w:rsid w:val="00FE5DA4"/>
    <w:rsid w:val="00FF05BE"/>
    <w:rsid w:val="00FF2C58"/>
    <w:rsid w:val="00FF4C6C"/>
    <w:rsid w:val="00FF4D01"/>
    <w:rsid w:val="00FF6C5A"/>
    <w:rsid w:val="00FF7E06"/>
    <w:rsid w:val="2891540E"/>
    <w:rsid w:val="497247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link w:val="6"/>
    <w:uiPriority w:val="0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val="en-US" w:eastAsia="zh-CN" w:bidi="ar-SA"/>
    </w:rPr>
  </w:style>
  <w:style w:type="paragraph" w:styleId="3">
    <w:name w:val="header"/>
    <w:link w:val="7"/>
    <w:uiPriority w:val="0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val="en-US" w:eastAsia="zh-CN" w:bidi="ar-SA"/>
    </w:rPr>
  </w:style>
  <w:style w:type="character" w:customStyle="1" w:styleId="6">
    <w:name w:val="页脚 Char"/>
    <w:link w:val="2"/>
    <w:uiPriority w:val="0"/>
    <w:rPr>
      <w:kern w:val="2"/>
      <w:sz w:val="18"/>
      <w:szCs w:val="18"/>
    </w:r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1\AppData\Roaming\kingsoft\office6\templates\download\default\Business%20Building%20Stationery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Building Stationery.doc</Template>
  <Pages>1</Pages>
  <Words>0</Words>
  <Characters>0</Characters>
  <Lines>1</Lines>
  <Paragraphs>1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2018-10-19T12:29:00Z</dcterms:created>
  <dcterms:modified xsi:type="dcterms:W3CDTF">2018-10-19T12:31:39Z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