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</w:p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</w:p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</w:p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</w:p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tabs>
          <w:tab w:val="right" w:pos="8306"/>
        </w:tabs>
        <w:jc w:val="center"/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HEADER FILE</w:t>
      </w:r>
    </w:p>
    <w:p>
      <w:pPr>
        <w:tabs>
          <w:tab w:val="right" w:pos="8306"/>
        </w:tabs>
        <w:jc w:val="center"/>
        <w:rPr>
          <w:rFonts w:hint="eastAsia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CODE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-1206500</wp:posOffset>
          </wp:positionH>
          <wp:positionV relativeFrom="paragraph">
            <wp:posOffset>-2081530</wp:posOffset>
          </wp:positionV>
          <wp:extent cx="7693660" cy="2743200"/>
          <wp:effectExtent l="0" t="0" r="2540" b="0"/>
          <wp:wrapNone/>
          <wp:docPr id="1" name="图片 487" descr="e170b1994572f9659ddf7a5bb76ca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87" descr="e170b1994572f9659ddf7a5bb76ca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3660" cy="2743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removePersonalInformation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E3F91"/>
    <w:rsid w:val="000010D1"/>
    <w:rsid w:val="0000139D"/>
    <w:rsid w:val="00002A1C"/>
    <w:rsid w:val="0000547E"/>
    <w:rsid w:val="00006641"/>
    <w:rsid w:val="00020012"/>
    <w:rsid w:val="00020B4C"/>
    <w:rsid w:val="000219E3"/>
    <w:rsid w:val="00022D1D"/>
    <w:rsid w:val="00023DE0"/>
    <w:rsid w:val="0003200B"/>
    <w:rsid w:val="00032AAC"/>
    <w:rsid w:val="00033722"/>
    <w:rsid w:val="00033E59"/>
    <w:rsid w:val="000349F4"/>
    <w:rsid w:val="00037D0B"/>
    <w:rsid w:val="00037F18"/>
    <w:rsid w:val="0004010E"/>
    <w:rsid w:val="0004122E"/>
    <w:rsid w:val="000417E2"/>
    <w:rsid w:val="00042639"/>
    <w:rsid w:val="00043159"/>
    <w:rsid w:val="000438A7"/>
    <w:rsid w:val="000447BD"/>
    <w:rsid w:val="00045B01"/>
    <w:rsid w:val="00045C72"/>
    <w:rsid w:val="00045DEE"/>
    <w:rsid w:val="00046211"/>
    <w:rsid w:val="00051158"/>
    <w:rsid w:val="000511F1"/>
    <w:rsid w:val="0005211D"/>
    <w:rsid w:val="00052152"/>
    <w:rsid w:val="00054EB2"/>
    <w:rsid w:val="000621D8"/>
    <w:rsid w:val="00062DD6"/>
    <w:rsid w:val="00067200"/>
    <w:rsid w:val="00067D58"/>
    <w:rsid w:val="00070CEF"/>
    <w:rsid w:val="00070DB3"/>
    <w:rsid w:val="00070E54"/>
    <w:rsid w:val="00071609"/>
    <w:rsid w:val="0007251B"/>
    <w:rsid w:val="00073BBA"/>
    <w:rsid w:val="000752E1"/>
    <w:rsid w:val="00075EA1"/>
    <w:rsid w:val="0008282B"/>
    <w:rsid w:val="0008302A"/>
    <w:rsid w:val="00083246"/>
    <w:rsid w:val="000835D3"/>
    <w:rsid w:val="00083798"/>
    <w:rsid w:val="00085069"/>
    <w:rsid w:val="00091405"/>
    <w:rsid w:val="00091ADA"/>
    <w:rsid w:val="00091C9F"/>
    <w:rsid w:val="00092AB6"/>
    <w:rsid w:val="00093960"/>
    <w:rsid w:val="000941A4"/>
    <w:rsid w:val="000955FD"/>
    <w:rsid w:val="000959DA"/>
    <w:rsid w:val="000968D3"/>
    <w:rsid w:val="000A385B"/>
    <w:rsid w:val="000A5455"/>
    <w:rsid w:val="000A5597"/>
    <w:rsid w:val="000A62F6"/>
    <w:rsid w:val="000B02AF"/>
    <w:rsid w:val="000B1A92"/>
    <w:rsid w:val="000B6180"/>
    <w:rsid w:val="000B6AE3"/>
    <w:rsid w:val="000B77BA"/>
    <w:rsid w:val="000C01E3"/>
    <w:rsid w:val="000C0DF3"/>
    <w:rsid w:val="000C134B"/>
    <w:rsid w:val="000C1D03"/>
    <w:rsid w:val="000C2A08"/>
    <w:rsid w:val="000D0E0D"/>
    <w:rsid w:val="000D1C5F"/>
    <w:rsid w:val="000D4652"/>
    <w:rsid w:val="000D622C"/>
    <w:rsid w:val="000E0E2D"/>
    <w:rsid w:val="000E0FBE"/>
    <w:rsid w:val="000E108C"/>
    <w:rsid w:val="000E13CC"/>
    <w:rsid w:val="000E39D3"/>
    <w:rsid w:val="000E4638"/>
    <w:rsid w:val="000E4AD6"/>
    <w:rsid w:val="000E51CC"/>
    <w:rsid w:val="000E774C"/>
    <w:rsid w:val="000E7F7C"/>
    <w:rsid w:val="000F2A93"/>
    <w:rsid w:val="000F3CDD"/>
    <w:rsid w:val="000F4157"/>
    <w:rsid w:val="000F56B4"/>
    <w:rsid w:val="000F5FA6"/>
    <w:rsid w:val="000F78C6"/>
    <w:rsid w:val="000F7ACC"/>
    <w:rsid w:val="000F7E97"/>
    <w:rsid w:val="00100815"/>
    <w:rsid w:val="001037DD"/>
    <w:rsid w:val="00106813"/>
    <w:rsid w:val="00111017"/>
    <w:rsid w:val="001112AA"/>
    <w:rsid w:val="0011182B"/>
    <w:rsid w:val="001152A0"/>
    <w:rsid w:val="001154B5"/>
    <w:rsid w:val="00126DE8"/>
    <w:rsid w:val="00130EE0"/>
    <w:rsid w:val="0013166E"/>
    <w:rsid w:val="00131CB6"/>
    <w:rsid w:val="001366B8"/>
    <w:rsid w:val="00143E4E"/>
    <w:rsid w:val="00147359"/>
    <w:rsid w:val="001475F6"/>
    <w:rsid w:val="00150E1B"/>
    <w:rsid w:val="00154B98"/>
    <w:rsid w:val="00154DBD"/>
    <w:rsid w:val="00156FCF"/>
    <w:rsid w:val="00161794"/>
    <w:rsid w:val="0016437A"/>
    <w:rsid w:val="00165755"/>
    <w:rsid w:val="0016642E"/>
    <w:rsid w:val="0016656A"/>
    <w:rsid w:val="001669D6"/>
    <w:rsid w:val="00166A67"/>
    <w:rsid w:val="0016784A"/>
    <w:rsid w:val="001750F5"/>
    <w:rsid w:val="00175E7E"/>
    <w:rsid w:val="001764D7"/>
    <w:rsid w:val="00177E47"/>
    <w:rsid w:val="0018402F"/>
    <w:rsid w:val="001858EF"/>
    <w:rsid w:val="00185B95"/>
    <w:rsid w:val="00185F70"/>
    <w:rsid w:val="001864B5"/>
    <w:rsid w:val="00187DB2"/>
    <w:rsid w:val="00195817"/>
    <w:rsid w:val="00197399"/>
    <w:rsid w:val="00197C23"/>
    <w:rsid w:val="001A3EAF"/>
    <w:rsid w:val="001A4659"/>
    <w:rsid w:val="001A556C"/>
    <w:rsid w:val="001A6759"/>
    <w:rsid w:val="001A69A9"/>
    <w:rsid w:val="001B01AE"/>
    <w:rsid w:val="001B3D51"/>
    <w:rsid w:val="001B454F"/>
    <w:rsid w:val="001B4869"/>
    <w:rsid w:val="001B5552"/>
    <w:rsid w:val="001B6734"/>
    <w:rsid w:val="001B70CB"/>
    <w:rsid w:val="001B7932"/>
    <w:rsid w:val="001C165F"/>
    <w:rsid w:val="001C2952"/>
    <w:rsid w:val="001C3211"/>
    <w:rsid w:val="001C4921"/>
    <w:rsid w:val="001C6280"/>
    <w:rsid w:val="001D0282"/>
    <w:rsid w:val="001D0AE4"/>
    <w:rsid w:val="001D0DFE"/>
    <w:rsid w:val="001D1234"/>
    <w:rsid w:val="001D363B"/>
    <w:rsid w:val="001D3B5D"/>
    <w:rsid w:val="001D4BD6"/>
    <w:rsid w:val="001D5842"/>
    <w:rsid w:val="001D647A"/>
    <w:rsid w:val="001D7DA5"/>
    <w:rsid w:val="001D7EBE"/>
    <w:rsid w:val="001E0F20"/>
    <w:rsid w:val="001E3AE1"/>
    <w:rsid w:val="001E3F28"/>
    <w:rsid w:val="001E699D"/>
    <w:rsid w:val="001F1153"/>
    <w:rsid w:val="001F2F94"/>
    <w:rsid w:val="001F33E9"/>
    <w:rsid w:val="001F3C70"/>
    <w:rsid w:val="001F44AA"/>
    <w:rsid w:val="001F4796"/>
    <w:rsid w:val="001F5BA0"/>
    <w:rsid w:val="001F7539"/>
    <w:rsid w:val="001F7D13"/>
    <w:rsid w:val="00200EE2"/>
    <w:rsid w:val="0020377E"/>
    <w:rsid w:val="00205845"/>
    <w:rsid w:val="00206C55"/>
    <w:rsid w:val="00206FD2"/>
    <w:rsid w:val="00210A96"/>
    <w:rsid w:val="002116A9"/>
    <w:rsid w:val="00213F2E"/>
    <w:rsid w:val="002156B9"/>
    <w:rsid w:val="00216D1A"/>
    <w:rsid w:val="002202A4"/>
    <w:rsid w:val="00221E55"/>
    <w:rsid w:val="00223085"/>
    <w:rsid w:val="002232D7"/>
    <w:rsid w:val="00225403"/>
    <w:rsid w:val="0022597B"/>
    <w:rsid w:val="00226659"/>
    <w:rsid w:val="00227D1A"/>
    <w:rsid w:val="0023091D"/>
    <w:rsid w:val="00230F62"/>
    <w:rsid w:val="00231621"/>
    <w:rsid w:val="00231668"/>
    <w:rsid w:val="00232AC7"/>
    <w:rsid w:val="002335EC"/>
    <w:rsid w:val="00235413"/>
    <w:rsid w:val="002359A1"/>
    <w:rsid w:val="00235C82"/>
    <w:rsid w:val="00235EEC"/>
    <w:rsid w:val="00242352"/>
    <w:rsid w:val="002448E4"/>
    <w:rsid w:val="0024567A"/>
    <w:rsid w:val="002463BF"/>
    <w:rsid w:val="00253A81"/>
    <w:rsid w:val="00254AB8"/>
    <w:rsid w:val="00254AEA"/>
    <w:rsid w:val="002554E9"/>
    <w:rsid w:val="00257E77"/>
    <w:rsid w:val="002624C3"/>
    <w:rsid w:val="00265E54"/>
    <w:rsid w:val="00267C10"/>
    <w:rsid w:val="002731DD"/>
    <w:rsid w:val="00273496"/>
    <w:rsid w:val="00273536"/>
    <w:rsid w:val="0027511F"/>
    <w:rsid w:val="00275CF7"/>
    <w:rsid w:val="00276968"/>
    <w:rsid w:val="002858FD"/>
    <w:rsid w:val="00286FCD"/>
    <w:rsid w:val="00290943"/>
    <w:rsid w:val="00291CD0"/>
    <w:rsid w:val="00292064"/>
    <w:rsid w:val="002A009A"/>
    <w:rsid w:val="002A0855"/>
    <w:rsid w:val="002A22FF"/>
    <w:rsid w:val="002A3C7C"/>
    <w:rsid w:val="002A3EAC"/>
    <w:rsid w:val="002A4C68"/>
    <w:rsid w:val="002A6C2E"/>
    <w:rsid w:val="002B079F"/>
    <w:rsid w:val="002B2FB9"/>
    <w:rsid w:val="002B34E1"/>
    <w:rsid w:val="002B3D29"/>
    <w:rsid w:val="002B4891"/>
    <w:rsid w:val="002B6C00"/>
    <w:rsid w:val="002B6FB3"/>
    <w:rsid w:val="002B7B97"/>
    <w:rsid w:val="002C4DB4"/>
    <w:rsid w:val="002C7422"/>
    <w:rsid w:val="002C7B2B"/>
    <w:rsid w:val="002C7BC8"/>
    <w:rsid w:val="002C7F3E"/>
    <w:rsid w:val="002D0FED"/>
    <w:rsid w:val="002D2B68"/>
    <w:rsid w:val="002D3711"/>
    <w:rsid w:val="002D4377"/>
    <w:rsid w:val="002D5ABC"/>
    <w:rsid w:val="002D731F"/>
    <w:rsid w:val="002E0574"/>
    <w:rsid w:val="002E0BA8"/>
    <w:rsid w:val="002E175B"/>
    <w:rsid w:val="002E1966"/>
    <w:rsid w:val="002E20CD"/>
    <w:rsid w:val="002E3183"/>
    <w:rsid w:val="002E6333"/>
    <w:rsid w:val="002E6986"/>
    <w:rsid w:val="002E72F3"/>
    <w:rsid w:val="002F0F94"/>
    <w:rsid w:val="002F2F1F"/>
    <w:rsid w:val="002F43CC"/>
    <w:rsid w:val="002F583B"/>
    <w:rsid w:val="002F7896"/>
    <w:rsid w:val="00302BF0"/>
    <w:rsid w:val="00307A65"/>
    <w:rsid w:val="00311B51"/>
    <w:rsid w:val="003125A9"/>
    <w:rsid w:val="00312C5C"/>
    <w:rsid w:val="00316F76"/>
    <w:rsid w:val="00320CE7"/>
    <w:rsid w:val="00321595"/>
    <w:rsid w:val="003240C8"/>
    <w:rsid w:val="00325707"/>
    <w:rsid w:val="003271AE"/>
    <w:rsid w:val="00334199"/>
    <w:rsid w:val="0034074C"/>
    <w:rsid w:val="003424F5"/>
    <w:rsid w:val="003434AA"/>
    <w:rsid w:val="00343861"/>
    <w:rsid w:val="00343BED"/>
    <w:rsid w:val="0034678F"/>
    <w:rsid w:val="003504DD"/>
    <w:rsid w:val="00350ACD"/>
    <w:rsid w:val="00367CA5"/>
    <w:rsid w:val="003707F1"/>
    <w:rsid w:val="00370D23"/>
    <w:rsid w:val="0037478E"/>
    <w:rsid w:val="00374965"/>
    <w:rsid w:val="00377DE2"/>
    <w:rsid w:val="003804B3"/>
    <w:rsid w:val="00384125"/>
    <w:rsid w:val="00390CCB"/>
    <w:rsid w:val="0039291A"/>
    <w:rsid w:val="003950B8"/>
    <w:rsid w:val="00396312"/>
    <w:rsid w:val="00397173"/>
    <w:rsid w:val="003A05C9"/>
    <w:rsid w:val="003A12AC"/>
    <w:rsid w:val="003A51E0"/>
    <w:rsid w:val="003A5BA2"/>
    <w:rsid w:val="003A6FF0"/>
    <w:rsid w:val="003B4CD2"/>
    <w:rsid w:val="003B5884"/>
    <w:rsid w:val="003B599F"/>
    <w:rsid w:val="003B5BAC"/>
    <w:rsid w:val="003B66CC"/>
    <w:rsid w:val="003C06FC"/>
    <w:rsid w:val="003C24B9"/>
    <w:rsid w:val="003C3170"/>
    <w:rsid w:val="003C3AAA"/>
    <w:rsid w:val="003C3C3A"/>
    <w:rsid w:val="003C43D9"/>
    <w:rsid w:val="003C6D7D"/>
    <w:rsid w:val="003C706F"/>
    <w:rsid w:val="003C75F7"/>
    <w:rsid w:val="003C799E"/>
    <w:rsid w:val="003C7E74"/>
    <w:rsid w:val="003D20AD"/>
    <w:rsid w:val="003D58FB"/>
    <w:rsid w:val="003D5A74"/>
    <w:rsid w:val="003D756A"/>
    <w:rsid w:val="003E09D6"/>
    <w:rsid w:val="003E11F0"/>
    <w:rsid w:val="003E2F78"/>
    <w:rsid w:val="003E341F"/>
    <w:rsid w:val="003E75A0"/>
    <w:rsid w:val="003F00D1"/>
    <w:rsid w:val="003F010B"/>
    <w:rsid w:val="003F0111"/>
    <w:rsid w:val="003F056C"/>
    <w:rsid w:val="003F0EC2"/>
    <w:rsid w:val="003F2074"/>
    <w:rsid w:val="003F3111"/>
    <w:rsid w:val="003F3D50"/>
    <w:rsid w:val="003F3EB1"/>
    <w:rsid w:val="003F47DE"/>
    <w:rsid w:val="003F4E8D"/>
    <w:rsid w:val="003F7AF4"/>
    <w:rsid w:val="0040035D"/>
    <w:rsid w:val="004010E4"/>
    <w:rsid w:val="004027B9"/>
    <w:rsid w:val="004036F9"/>
    <w:rsid w:val="00403FBC"/>
    <w:rsid w:val="00404F78"/>
    <w:rsid w:val="00407928"/>
    <w:rsid w:val="00410C44"/>
    <w:rsid w:val="00412891"/>
    <w:rsid w:val="00412AD7"/>
    <w:rsid w:val="00412F9B"/>
    <w:rsid w:val="00413C96"/>
    <w:rsid w:val="00414DF6"/>
    <w:rsid w:val="00415424"/>
    <w:rsid w:val="0041729A"/>
    <w:rsid w:val="004202D0"/>
    <w:rsid w:val="0042357C"/>
    <w:rsid w:val="0042609C"/>
    <w:rsid w:val="00426AD7"/>
    <w:rsid w:val="00426FC6"/>
    <w:rsid w:val="00427DC5"/>
    <w:rsid w:val="00431257"/>
    <w:rsid w:val="0043194E"/>
    <w:rsid w:val="00435966"/>
    <w:rsid w:val="004363C0"/>
    <w:rsid w:val="00436FC1"/>
    <w:rsid w:val="00442A7C"/>
    <w:rsid w:val="00443FE7"/>
    <w:rsid w:val="0044661B"/>
    <w:rsid w:val="00446845"/>
    <w:rsid w:val="0044697B"/>
    <w:rsid w:val="0045193C"/>
    <w:rsid w:val="00451B11"/>
    <w:rsid w:val="0045224D"/>
    <w:rsid w:val="004524B5"/>
    <w:rsid w:val="00453439"/>
    <w:rsid w:val="0045521E"/>
    <w:rsid w:val="00455BD5"/>
    <w:rsid w:val="004607D7"/>
    <w:rsid w:val="00461E17"/>
    <w:rsid w:val="004659F8"/>
    <w:rsid w:val="00470155"/>
    <w:rsid w:val="00473E7D"/>
    <w:rsid w:val="00474110"/>
    <w:rsid w:val="004762E4"/>
    <w:rsid w:val="00477581"/>
    <w:rsid w:val="0048292C"/>
    <w:rsid w:val="004837CE"/>
    <w:rsid w:val="004841FB"/>
    <w:rsid w:val="004847FD"/>
    <w:rsid w:val="00485820"/>
    <w:rsid w:val="004923CA"/>
    <w:rsid w:val="00492AA8"/>
    <w:rsid w:val="00493C21"/>
    <w:rsid w:val="00494EFF"/>
    <w:rsid w:val="00495374"/>
    <w:rsid w:val="0049682B"/>
    <w:rsid w:val="00497212"/>
    <w:rsid w:val="004A20EF"/>
    <w:rsid w:val="004A214F"/>
    <w:rsid w:val="004A7C10"/>
    <w:rsid w:val="004B110E"/>
    <w:rsid w:val="004B1EB2"/>
    <w:rsid w:val="004B281C"/>
    <w:rsid w:val="004B3AA5"/>
    <w:rsid w:val="004B6091"/>
    <w:rsid w:val="004B64CE"/>
    <w:rsid w:val="004B76EE"/>
    <w:rsid w:val="004C0719"/>
    <w:rsid w:val="004C12C7"/>
    <w:rsid w:val="004C1697"/>
    <w:rsid w:val="004C1FBE"/>
    <w:rsid w:val="004C34A1"/>
    <w:rsid w:val="004C5902"/>
    <w:rsid w:val="004C7DFB"/>
    <w:rsid w:val="004D26FA"/>
    <w:rsid w:val="004D30EE"/>
    <w:rsid w:val="004D3844"/>
    <w:rsid w:val="004D485F"/>
    <w:rsid w:val="004E148A"/>
    <w:rsid w:val="004E1AD9"/>
    <w:rsid w:val="004E2AB5"/>
    <w:rsid w:val="004E5000"/>
    <w:rsid w:val="004E54DD"/>
    <w:rsid w:val="004F1F14"/>
    <w:rsid w:val="004F2A2F"/>
    <w:rsid w:val="004F317E"/>
    <w:rsid w:val="004F3AC2"/>
    <w:rsid w:val="005049DD"/>
    <w:rsid w:val="00505204"/>
    <w:rsid w:val="005052DC"/>
    <w:rsid w:val="005056FC"/>
    <w:rsid w:val="005074DC"/>
    <w:rsid w:val="0051304E"/>
    <w:rsid w:val="00513C9A"/>
    <w:rsid w:val="00514ABA"/>
    <w:rsid w:val="00516CF7"/>
    <w:rsid w:val="00524AF6"/>
    <w:rsid w:val="00526EA1"/>
    <w:rsid w:val="00531255"/>
    <w:rsid w:val="005331F1"/>
    <w:rsid w:val="00534ABB"/>
    <w:rsid w:val="0053559D"/>
    <w:rsid w:val="00537E4A"/>
    <w:rsid w:val="00540FA2"/>
    <w:rsid w:val="005418DB"/>
    <w:rsid w:val="00543371"/>
    <w:rsid w:val="00546F44"/>
    <w:rsid w:val="00547412"/>
    <w:rsid w:val="005507A2"/>
    <w:rsid w:val="00551A56"/>
    <w:rsid w:val="00553502"/>
    <w:rsid w:val="00556F47"/>
    <w:rsid w:val="00564268"/>
    <w:rsid w:val="00565093"/>
    <w:rsid w:val="005667C7"/>
    <w:rsid w:val="0056796C"/>
    <w:rsid w:val="00572FDC"/>
    <w:rsid w:val="00574A71"/>
    <w:rsid w:val="00574E21"/>
    <w:rsid w:val="0057524E"/>
    <w:rsid w:val="00575AEF"/>
    <w:rsid w:val="00576198"/>
    <w:rsid w:val="00576882"/>
    <w:rsid w:val="0057734A"/>
    <w:rsid w:val="00580ED6"/>
    <w:rsid w:val="00580F81"/>
    <w:rsid w:val="00582E0D"/>
    <w:rsid w:val="00586A05"/>
    <w:rsid w:val="00587B50"/>
    <w:rsid w:val="00590ACF"/>
    <w:rsid w:val="00593576"/>
    <w:rsid w:val="00593FB1"/>
    <w:rsid w:val="00594555"/>
    <w:rsid w:val="00594EB0"/>
    <w:rsid w:val="0059504C"/>
    <w:rsid w:val="00595899"/>
    <w:rsid w:val="0059657A"/>
    <w:rsid w:val="005966CB"/>
    <w:rsid w:val="00597F68"/>
    <w:rsid w:val="005A1560"/>
    <w:rsid w:val="005A34A1"/>
    <w:rsid w:val="005A3881"/>
    <w:rsid w:val="005A5B2F"/>
    <w:rsid w:val="005A7347"/>
    <w:rsid w:val="005A7AE8"/>
    <w:rsid w:val="005B0E3E"/>
    <w:rsid w:val="005B134F"/>
    <w:rsid w:val="005B43E3"/>
    <w:rsid w:val="005B5CC0"/>
    <w:rsid w:val="005B639E"/>
    <w:rsid w:val="005B740A"/>
    <w:rsid w:val="005B7827"/>
    <w:rsid w:val="005C0209"/>
    <w:rsid w:val="005C3DC6"/>
    <w:rsid w:val="005C3E1F"/>
    <w:rsid w:val="005C5A6A"/>
    <w:rsid w:val="005C5C13"/>
    <w:rsid w:val="005C6069"/>
    <w:rsid w:val="005C6184"/>
    <w:rsid w:val="005C61C4"/>
    <w:rsid w:val="005C7C21"/>
    <w:rsid w:val="005D1301"/>
    <w:rsid w:val="005D1F0B"/>
    <w:rsid w:val="005D5E61"/>
    <w:rsid w:val="005E25E6"/>
    <w:rsid w:val="005E4AB4"/>
    <w:rsid w:val="005E5461"/>
    <w:rsid w:val="005E6BF0"/>
    <w:rsid w:val="005E74F0"/>
    <w:rsid w:val="005F0EDD"/>
    <w:rsid w:val="005F14BD"/>
    <w:rsid w:val="006002D1"/>
    <w:rsid w:val="006004C4"/>
    <w:rsid w:val="00601BE1"/>
    <w:rsid w:val="00602B17"/>
    <w:rsid w:val="00602CF1"/>
    <w:rsid w:val="00603332"/>
    <w:rsid w:val="006045D3"/>
    <w:rsid w:val="00604EFA"/>
    <w:rsid w:val="00606F60"/>
    <w:rsid w:val="00610A75"/>
    <w:rsid w:val="0061289F"/>
    <w:rsid w:val="00613272"/>
    <w:rsid w:val="006134ED"/>
    <w:rsid w:val="00613F96"/>
    <w:rsid w:val="00614EB9"/>
    <w:rsid w:val="006156BB"/>
    <w:rsid w:val="00616744"/>
    <w:rsid w:val="00625BBF"/>
    <w:rsid w:val="00625F10"/>
    <w:rsid w:val="006264E8"/>
    <w:rsid w:val="006266A4"/>
    <w:rsid w:val="00630BF5"/>
    <w:rsid w:val="0063203A"/>
    <w:rsid w:val="00634006"/>
    <w:rsid w:val="00634219"/>
    <w:rsid w:val="00637C42"/>
    <w:rsid w:val="00641ABB"/>
    <w:rsid w:val="00644312"/>
    <w:rsid w:val="00644743"/>
    <w:rsid w:val="00644F28"/>
    <w:rsid w:val="00650DD8"/>
    <w:rsid w:val="006513A5"/>
    <w:rsid w:val="00652826"/>
    <w:rsid w:val="006538C7"/>
    <w:rsid w:val="0065393A"/>
    <w:rsid w:val="00654EB6"/>
    <w:rsid w:val="00655AFE"/>
    <w:rsid w:val="00656097"/>
    <w:rsid w:val="00656E83"/>
    <w:rsid w:val="0066011E"/>
    <w:rsid w:val="00660C95"/>
    <w:rsid w:val="00661377"/>
    <w:rsid w:val="00667CB2"/>
    <w:rsid w:val="006702F1"/>
    <w:rsid w:val="0067131A"/>
    <w:rsid w:val="0067250B"/>
    <w:rsid w:val="006728BC"/>
    <w:rsid w:val="006741E4"/>
    <w:rsid w:val="006821CD"/>
    <w:rsid w:val="00683FD9"/>
    <w:rsid w:val="00684F79"/>
    <w:rsid w:val="006855B2"/>
    <w:rsid w:val="00691F4E"/>
    <w:rsid w:val="006921A4"/>
    <w:rsid w:val="006922DF"/>
    <w:rsid w:val="00694329"/>
    <w:rsid w:val="006971F0"/>
    <w:rsid w:val="006A3D84"/>
    <w:rsid w:val="006A4B21"/>
    <w:rsid w:val="006A4B53"/>
    <w:rsid w:val="006A6484"/>
    <w:rsid w:val="006A7612"/>
    <w:rsid w:val="006B197E"/>
    <w:rsid w:val="006B3E38"/>
    <w:rsid w:val="006B6705"/>
    <w:rsid w:val="006C0082"/>
    <w:rsid w:val="006C20A5"/>
    <w:rsid w:val="006C420C"/>
    <w:rsid w:val="006C4DE5"/>
    <w:rsid w:val="006C67DB"/>
    <w:rsid w:val="006D0033"/>
    <w:rsid w:val="006D00E2"/>
    <w:rsid w:val="006D2270"/>
    <w:rsid w:val="006D2448"/>
    <w:rsid w:val="006D552D"/>
    <w:rsid w:val="006E18D1"/>
    <w:rsid w:val="006E29DC"/>
    <w:rsid w:val="006E3516"/>
    <w:rsid w:val="006E5AB6"/>
    <w:rsid w:val="006E7C34"/>
    <w:rsid w:val="006F0A84"/>
    <w:rsid w:val="006F2053"/>
    <w:rsid w:val="006F3448"/>
    <w:rsid w:val="006F376C"/>
    <w:rsid w:val="006F42EC"/>
    <w:rsid w:val="006F4DD4"/>
    <w:rsid w:val="006F5023"/>
    <w:rsid w:val="006F679F"/>
    <w:rsid w:val="007015D4"/>
    <w:rsid w:val="0070175D"/>
    <w:rsid w:val="00701DDB"/>
    <w:rsid w:val="007028B0"/>
    <w:rsid w:val="00703868"/>
    <w:rsid w:val="0070522E"/>
    <w:rsid w:val="007069A0"/>
    <w:rsid w:val="00713421"/>
    <w:rsid w:val="007134DF"/>
    <w:rsid w:val="007141E9"/>
    <w:rsid w:val="00716C11"/>
    <w:rsid w:val="007170FB"/>
    <w:rsid w:val="00720E15"/>
    <w:rsid w:val="0072636D"/>
    <w:rsid w:val="0073048D"/>
    <w:rsid w:val="007307EA"/>
    <w:rsid w:val="00730A8B"/>
    <w:rsid w:val="00732B7B"/>
    <w:rsid w:val="007334AA"/>
    <w:rsid w:val="00733D30"/>
    <w:rsid w:val="007347C0"/>
    <w:rsid w:val="00734BE9"/>
    <w:rsid w:val="00735A27"/>
    <w:rsid w:val="007410F6"/>
    <w:rsid w:val="007434F7"/>
    <w:rsid w:val="00743920"/>
    <w:rsid w:val="00745403"/>
    <w:rsid w:val="00746007"/>
    <w:rsid w:val="007464BF"/>
    <w:rsid w:val="00750E08"/>
    <w:rsid w:val="00750FA2"/>
    <w:rsid w:val="0075114D"/>
    <w:rsid w:val="00751202"/>
    <w:rsid w:val="00752A6E"/>
    <w:rsid w:val="00754E64"/>
    <w:rsid w:val="00755CE3"/>
    <w:rsid w:val="00756AC0"/>
    <w:rsid w:val="00762415"/>
    <w:rsid w:val="007636D0"/>
    <w:rsid w:val="007715CC"/>
    <w:rsid w:val="00774D44"/>
    <w:rsid w:val="00776406"/>
    <w:rsid w:val="00776586"/>
    <w:rsid w:val="007779BB"/>
    <w:rsid w:val="00781042"/>
    <w:rsid w:val="00781EB3"/>
    <w:rsid w:val="00784170"/>
    <w:rsid w:val="00784477"/>
    <w:rsid w:val="00784E3B"/>
    <w:rsid w:val="00786FFF"/>
    <w:rsid w:val="0079027F"/>
    <w:rsid w:val="00790942"/>
    <w:rsid w:val="00790F06"/>
    <w:rsid w:val="007912B7"/>
    <w:rsid w:val="00792357"/>
    <w:rsid w:val="00793309"/>
    <w:rsid w:val="007A0D5E"/>
    <w:rsid w:val="007A3390"/>
    <w:rsid w:val="007A5C66"/>
    <w:rsid w:val="007B0021"/>
    <w:rsid w:val="007B1F48"/>
    <w:rsid w:val="007B4B87"/>
    <w:rsid w:val="007B6365"/>
    <w:rsid w:val="007B7E97"/>
    <w:rsid w:val="007C1947"/>
    <w:rsid w:val="007C25ED"/>
    <w:rsid w:val="007C60F3"/>
    <w:rsid w:val="007D35EF"/>
    <w:rsid w:val="007D36E2"/>
    <w:rsid w:val="007D6C4C"/>
    <w:rsid w:val="007E3888"/>
    <w:rsid w:val="007E3CC5"/>
    <w:rsid w:val="007E57C8"/>
    <w:rsid w:val="007F01C8"/>
    <w:rsid w:val="007F2786"/>
    <w:rsid w:val="007F342C"/>
    <w:rsid w:val="007F6E21"/>
    <w:rsid w:val="007F725B"/>
    <w:rsid w:val="00803286"/>
    <w:rsid w:val="008067E0"/>
    <w:rsid w:val="00807040"/>
    <w:rsid w:val="008078A9"/>
    <w:rsid w:val="00807EE4"/>
    <w:rsid w:val="00810DB1"/>
    <w:rsid w:val="008118C7"/>
    <w:rsid w:val="008202F4"/>
    <w:rsid w:val="0082034B"/>
    <w:rsid w:val="0082117E"/>
    <w:rsid w:val="008219E4"/>
    <w:rsid w:val="0082401D"/>
    <w:rsid w:val="00824941"/>
    <w:rsid w:val="00827E7F"/>
    <w:rsid w:val="008307CE"/>
    <w:rsid w:val="008314DD"/>
    <w:rsid w:val="008316F3"/>
    <w:rsid w:val="00832C5D"/>
    <w:rsid w:val="00836092"/>
    <w:rsid w:val="008369D6"/>
    <w:rsid w:val="008400B8"/>
    <w:rsid w:val="008410CD"/>
    <w:rsid w:val="00843321"/>
    <w:rsid w:val="00845F79"/>
    <w:rsid w:val="00845FCF"/>
    <w:rsid w:val="008461DB"/>
    <w:rsid w:val="00850F3D"/>
    <w:rsid w:val="008531DC"/>
    <w:rsid w:val="00855CC1"/>
    <w:rsid w:val="00855E06"/>
    <w:rsid w:val="00860B8F"/>
    <w:rsid w:val="00864B01"/>
    <w:rsid w:val="00872A4B"/>
    <w:rsid w:val="00876B9F"/>
    <w:rsid w:val="00880513"/>
    <w:rsid w:val="00885F2F"/>
    <w:rsid w:val="0088799A"/>
    <w:rsid w:val="00890592"/>
    <w:rsid w:val="008A1643"/>
    <w:rsid w:val="008A4096"/>
    <w:rsid w:val="008A4377"/>
    <w:rsid w:val="008B33DC"/>
    <w:rsid w:val="008B4835"/>
    <w:rsid w:val="008B66BA"/>
    <w:rsid w:val="008C0C17"/>
    <w:rsid w:val="008C2001"/>
    <w:rsid w:val="008C337D"/>
    <w:rsid w:val="008C5411"/>
    <w:rsid w:val="008C6109"/>
    <w:rsid w:val="008C6A03"/>
    <w:rsid w:val="008D2E2F"/>
    <w:rsid w:val="008D3F93"/>
    <w:rsid w:val="008D4680"/>
    <w:rsid w:val="008D4E12"/>
    <w:rsid w:val="008D5ED3"/>
    <w:rsid w:val="008D799D"/>
    <w:rsid w:val="008E3870"/>
    <w:rsid w:val="008E4911"/>
    <w:rsid w:val="008E6D90"/>
    <w:rsid w:val="008E7A53"/>
    <w:rsid w:val="008F0F8E"/>
    <w:rsid w:val="008F7531"/>
    <w:rsid w:val="008F76C4"/>
    <w:rsid w:val="00900A2A"/>
    <w:rsid w:val="00901126"/>
    <w:rsid w:val="00904437"/>
    <w:rsid w:val="00904DA8"/>
    <w:rsid w:val="00904DEC"/>
    <w:rsid w:val="009059E1"/>
    <w:rsid w:val="00905E0A"/>
    <w:rsid w:val="0090784A"/>
    <w:rsid w:val="0091312D"/>
    <w:rsid w:val="009160CD"/>
    <w:rsid w:val="00923BDB"/>
    <w:rsid w:val="00931CCA"/>
    <w:rsid w:val="009328FF"/>
    <w:rsid w:val="00934901"/>
    <w:rsid w:val="00935616"/>
    <w:rsid w:val="00935F33"/>
    <w:rsid w:val="00936E53"/>
    <w:rsid w:val="00940ABC"/>
    <w:rsid w:val="009415AE"/>
    <w:rsid w:val="0094336E"/>
    <w:rsid w:val="00943FFC"/>
    <w:rsid w:val="00944478"/>
    <w:rsid w:val="009508E2"/>
    <w:rsid w:val="009532BA"/>
    <w:rsid w:val="009541B9"/>
    <w:rsid w:val="00954834"/>
    <w:rsid w:val="00954CF8"/>
    <w:rsid w:val="00955BFA"/>
    <w:rsid w:val="00956417"/>
    <w:rsid w:val="0095786A"/>
    <w:rsid w:val="00960760"/>
    <w:rsid w:val="00961181"/>
    <w:rsid w:val="0096455E"/>
    <w:rsid w:val="00970139"/>
    <w:rsid w:val="00970EFF"/>
    <w:rsid w:val="00971726"/>
    <w:rsid w:val="00972F17"/>
    <w:rsid w:val="00973446"/>
    <w:rsid w:val="00975B79"/>
    <w:rsid w:val="0097683C"/>
    <w:rsid w:val="00976F9E"/>
    <w:rsid w:val="00977BCA"/>
    <w:rsid w:val="009819E4"/>
    <w:rsid w:val="00984150"/>
    <w:rsid w:val="009849B5"/>
    <w:rsid w:val="00985785"/>
    <w:rsid w:val="00986785"/>
    <w:rsid w:val="00986E1D"/>
    <w:rsid w:val="0099196D"/>
    <w:rsid w:val="0099333B"/>
    <w:rsid w:val="00995668"/>
    <w:rsid w:val="009A1F37"/>
    <w:rsid w:val="009A2C9D"/>
    <w:rsid w:val="009A3A13"/>
    <w:rsid w:val="009A60DA"/>
    <w:rsid w:val="009A6BD1"/>
    <w:rsid w:val="009B0D2C"/>
    <w:rsid w:val="009B49EA"/>
    <w:rsid w:val="009C3AF9"/>
    <w:rsid w:val="009C5254"/>
    <w:rsid w:val="009C6243"/>
    <w:rsid w:val="009D19B3"/>
    <w:rsid w:val="009D6EAB"/>
    <w:rsid w:val="009D724E"/>
    <w:rsid w:val="009E2D25"/>
    <w:rsid w:val="009E6103"/>
    <w:rsid w:val="009F145A"/>
    <w:rsid w:val="009F1BBD"/>
    <w:rsid w:val="009F4A7B"/>
    <w:rsid w:val="009F6491"/>
    <w:rsid w:val="009F6F55"/>
    <w:rsid w:val="009F7CDE"/>
    <w:rsid w:val="009F7FEB"/>
    <w:rsid w:val="00A0193E"/>
    <w:rsid w:val="00A01F1C"/>
    <w:rsid w:val="00A027DE"/>
    <w:rsid w:val="00A0379C"/>
    <w:rsid w:val="00A043DB"/>
    <w:rsid w:val="00A0702C"/>
    <w:rsid w:val="00A11306"/>
    <w:rsid w:val="00A1277F"/>
    <w:rsid w:val="00A156AC"/>
    <w:rsid w:val="00A15BD3"/>
    <w:rsid w:val="00A16988"/>
    <w:rsid w:val="00A206DF"/>
    <w:rsid w:val="00A21042"/>
    <w:rsid w:val="00A2125E"/>
    <w:rsid w:val="00A22686"/>
    <w:rsid w:val="00A2274F"/>
    <w:rsid w:val="00A22802"/>
    <w:rsid w:val="00A22888"/>
    <w:rsid w:val="00A26B32"/>
    <w:rsid w:val="00A27D7F"/>
    <w:rsid w:val="00A33FD3"/>
    <w:rsid w:val="00A34058"/>
    <w:rsid w:val="00A3569A"/>
    <w:rsid w:val="00A35D6E"/>
    <w:rsid w:val="00A36DB0"/>
    <w:rsid w:val="00A37536"/>
    <w:rsid w:val="00A4121F"/>
    <w:rsid w:val="00A45922"/>
    <w:rsid w:val="00A5066C"/>
    <w:rsid w:val="00A517DF"/>
    <w:rsid w:val="00A529B5"/>
    <w:rsid w:val="00A54BBC"/>
    <w:rsid w:val="00A55863"/>
    <w:rsid w:val="00A55ACE"/>
    <w:rsid w:val="00A561AE"/>
    <w:rsid w:val="00A568B9"/>
    <w:rsid w:val="00A653C3"/>
    <w:rsid w:val="00A65A67"/>
    <w:rsid w:val="00A677B9"/>
    <w:rsid w:val="00A752E4"/>
    <w:rsid w:val="00A755C5"/>
    <w:rsid w:val="00A80BFD"/>
    <w:rsid w:val="00A82FAA"/>
    <w:rsid w:val="00A8389C"/>
    <w:rsid w:val="00A839D9"/>
    <w:rsid w:val="00A84C33"/>
    <w:rsid w:val="00A87017"/>
    <w:rsid w:val="00A90FF5"/>
    <w:rsid w:val="00A9262B"/>
    <w:rsid w:val="00A934F7"/>
    <w:rsid w:val="00A9389C"/>
    <w:rsid w:val="00A94BC7"/>
    <w:rsid w:val="00A9753A"/>
    <w:rsid w:val="00A97AAB"/>
    <w:rsid w:val="00A97C3E"/>
    <w:rsid w:val="00AA1D95"/>
    <w:rsid w:val="00AA22D3"/>
    <w:rsid w:val="00AA268F"/>
    <w:rsid w:val="00AA365B"/>
    <w:rsid w:val="00AA386A"/>
    <w:rsid w:val="00AA4997"/>
    <w:rsid w:val="00AA6BFD"/>
    <w:rsid w:val="00AA6D73"/>
    <w:rsid w:val="00AA6E5F"/>
    <w:rsid w:val="00AB0675"/>
    <w:rsid w:val="00AB0969"/>
    <w:rsid w:val="00AB365B"/>
    <w:rsid w:val="00AB3F5E"/>
    <w:rsid w:val="00AB4372"/>
    <w:rsid w:val="00AB48C1"/>
    <w:rsid w:val="00AB59D2"/>
    <w:rsid w:val="00AB61C9"/>
    <w:rsid w:val="00AC0BF6"/>
    <w:rsid w:val="00AC17E6"/>
    <w:rsid w:val="00AC2063"/>
    <w:rsid w:val="00AC6E44"/>
    <w:rsid w:val="00AD0824"/>
    <w:rsid w:val="00AD107A"/>
    <w:rsid w:val="00AD18BF"/>
    <w:rsid w:val="00AD3A53"/>
    <w:rsid w:val="00AD5457"/>
    <w:rsid w:val="00AD573C"/>
    <w:rsid w:val="00AE472A"/>
    <w:rsid w:val="00AE73EC"/>
    <w:rsid w:val="00AF048C"/>
    <w:rsid w:val="00AF7C8E"/>
    <w:rsid w:val="00B0050B"/>
    <w:rsid w:val="00B012E9"/>
    <w:rsid w:val="00B0242E"/>
    <w:rsid w:val="00B10B11"/>
    <w:rsid w:val="00B12068"/>
    <w:rsid w:val="00B13688"/>
    <w:rsid w:val="00B1416C"/>
    <w:rsid w:val="00B141B7"/>
    <w:rsid w:val="00B15F55"/>
    <w:rsid w:val="00B202C6"/>
    <w:rsid w:val="00B20AA7"/>
    <w:rsid w:val="00B2165D"/>
    <w:rsid w:val="00B246FC"/>
    <w:rsid w:val="00B25F72"/>
    <w:rsid w:val="00B30608"/>
    <w:rsid w:val="00B31700"/>
    <w:rsid w:val="00B31906"/>
    <w:rsid w:val="00B347EC"/>
    <w:rsid w:val="00B364FE"/>
    <w:rsid w:val="00B44828"/>
    <w:rsid w:val="00B45A5B"/>
    <w:rsid w:val="00B4698A"/>
    <w:rsid w:val="00B472C0"/>
    <w:rsid w:val="00B4753F"/>
    <w:rsid w:val="00B5114B"/>
    <w:rsid w:val="00B51AF5"/>
    <w:rsid w:val="00B538EE"/>
    <w:rsid w:val="00B53EBD"/>
    <w:rsid w:val="00B549B2"/>
    <w:rsid w:val="00B55AE3"/>
    <w:rsid w:val="00B56B6B"/>
    <w:rsid w:val="00B5730F"/>
    <w:rsid w:val="00B6686E"/>
    <w:rsid w:val="00B7265B"/>
    <w:rsid w:val="00B738BD"/>
    <w:rsid w:val="00B73DA8"/>
    <w:rsid w:val="00B7617A"/>
    <w:rsid w:val="00B76F75"/>
    <w:rsid w:val="00B9034A"/>
    <w:rsid w:val="00B905C4"/>
    <w:rsid w:val="00B92C07"/>
    <w:rsid w:val="00B932CB"/>
    <w:rsid w:val="00B94C32"/>
    <w:rsid w:val="00B950B5"/>
    <w:rsid w:val="00B95DD0"/>
    <w:rsid w:val="00BA1204"/>
    <w:rsid w:val="00BA2585"/>
    <w:rsid w:val="00BA337D"/>
    <w:rsid w:val="00BA4447"/>
    <w:rsid w:val="00BA6C92"/>
    <w:rsid w:val="00BA7476"/>
    <w:rsid w:val="00BB2035"/>
    <w:rsid w:val="00BB35F0"/>
    <w:rsid w:val="00BB5025"/>
    <w:rsid w:val="00BC3C57"/>
    <w:rsid w:val="00BC461B"/>
    <w:rsid w:val="00BC6D54"/>
    <w:rsid w:val="00BC6DDC"/>
    <w:rsid w:val="00BC732A"/>
    <w:rsid w:val="00BC7433"/>
    <w:rsid w:val="00BC7A7B"/>
    <w:rsid w:val="00BD1A42"/>
    <w:rsid w:val="00BD1E1A"/>
    <w:rsid w:val="00BD5606"/>
    <w:rsid w:val="00BD798C"/>
    <w:rsid w:val="00BE1B99"/>
    <w:rsid w:val="00BE417C"/>
    <w:rsid w:val="00BF066B"/>
    <w:rsid w:val="00BF08B8"/>
    <w:rsid w:val="00BF2F67"/>
    <w:rsid w:val="00BF3560"/>
    <w:rsid w:val="00BF49A5"/>
    <w:rsid w:val="00BF5CB7"/>
    <w:rsid w:val="00BF5D40"/>
    <w:rsid w:val="00C005A8"/>
    <w:rsid w:val="00C01950"/>
    <w:rsid w:val="00C01D85"/>
    <w:rsid w:val="00C04C1B"/>
    <w:rsid w:val="00C0523A"/>
    <w:rsid w:val="00C057F8"/>
    <w:rsid w:val="00C065A4"/>
    <w:rsid w:val="00C11834"/>
    <w:rsid w:val="00C11884"/>
    <w:rsid w:val="00C1503C"/>
    <w:rsid w:val="00C15EDC"/>
    <w:rsid w:val="00C20758"/>
    <w:rsid w:val="00C221B0"/>
    <w:rsid w:val="00C2374E"/>
    <w:rsid w:val="00C23CAE"/>
    <w:rsid w:val="00C319EA"/>
    <w:rsid w:val="00C32AAB"/>
    <w:rsid w:val="00C3490D"/>
    <w:rsid w:val="00C368BE"/>
    <w:rsid w:val="00C368ED"/>
    <w:rsid w:val="00C369D2"/>
    <w:rsid w:val="00C4060D"/>
    <w:rsid w:val="00C42989"/>
    <w:rsid w:val="00C440EC"/>
    <w:rsid w:val="00C469E5"/>
    <w:rsid w:val="00C50A4E"/>
    <w:rsid w:val="00C51422"/>
    <w:rsid w:val="00C51EA4"/>
    <w:rsid w:val="00C559DD"/>
    <w:rsid w:val="00C57766"/>
    <w:rsid w:val="00C60C8A"/>
    <w:rsid w:val="00C6369D"/>
    <w:rsid w:val="00C637E2"/>
    <w:rsid w:val="00C639BA"/>
    <w:rsid w:val="00C65791"/>
    <w:rsid w:val="00C6613F"/>
    <w:rsid w:val="00C75E2E"/>
    <w:rsid w:val="00C76EEC"/>
    <w:rsid w:val="00C8073D"/>
    <w:rsid w:val="00C80ACB"/>
    <w:rsid w:val="00C82DA6"/>
    <w:rsid w:val="00C841AE"/>
    <w:rsid w:val="00C84298"/>
    <w:rsid w:val="00C8557B"/>
    <w:rsid w:val="00C85A8A"/>
    <w:rsid w:val="00C869EC"/>
    <w:rsid w:val="00C86E47"/>
    <w:rsid w:val="00C87A34"/>
    <w:rsid w:val="00C92EA1"/>
    <w:rsid w:val="00C94A01"/>
    <w:rsid w:val="00C9623E"/>
    <w:rsid w:val="00C97441"/>
    <w:rsid w:val="00C97D17"/>
    <w:rsid w:val="00C97E88"/>
    <w:rsid w:val="00CA0C15"/>
    <w:rsid w:val="00CA0CEA"/>
    <w:rsid w:val="00CA6858"/>
    <w:rsid w:val="00CB08DF"/>
    <w:rsid w:val="00CB0F81"/>
    <w:rsid w:val="00CB4452"/>
    <w:rsid w:val="00CB5ECD"/>
    <w:rsid w:val="00CB6BEE"/>
    <w:rsid w:val="00CC4BA6"/>
    <w:rsid w:val="00CC5942"/>
    <w:rsid w:val="00CC6477"/>
    <w:rsid w:val="00CC692F"/>
    <w:rsid w:val="00CC7F27"/>
    <w:rsid w:val="00CD0670"/>
    <w:rsid w:val="00CD2E8D"/>
    <w:rsid w:val="00CD4D27"/>
    <w:rsid w:val="00CD5F43"/>
    <w:rsid w:val="00CD6BC5"/>
    <w:rsid w:val="00CD70B3"/>
    <w:rsid w:val="00CE1609"/>
    <w:rsid w:val="00CE2E23"/>
    <w:rsid w:val="00CE2EC5"/>
    <w:rsid w:val="00CE444D"/>
    <w:rsid w:val="00CE6830"/>
    <w:rsid w:val="00CF009C"/>
    <w:rsid w:val="00CF13A1"/>
    <w:rsid w:val="00CF283D"/>
    <w:rsid w:val="00CF3193"/>
    <w:rsid w:val="00CF3440"/>
    <w:rsid w:val="00D03D57"/>
    <w:rsid w:val="00D052D7"/>
    <w:rsid w:val="00D1283A"/>
    <w:rsid w:val="00D1319D"/>
    <w:rsid w:val="00D1337F"/>
    <w:rsid w:val="00D14455"/>
    <w:rsid w:val="00D14680"/>
    <w:rsid w:val="00D17666"/>
    <w:rsid w:val="00D218AB"/>
    <w:rsid w:val="00D21D94"/>
    <w:rsid w:val="00D22961"/>
    <w:rsid w:val="00D239BF"/>
    <w:rsid w:val="00D2697D"/>
    <w:rsid w:val="00D26FC1"/>
    <w:rsid w:val="00D33AE0"/>
    <w:rsid w:val="00D3425B"/>
    <w:rsid w:val="00D422A0"/>
    <w:rsid w:val="00D44CD3"/>
    <w:rsid w:val="00D47D27"/>
    <w:rsid w:val="00D50A56"/>
    <w:rsid w:val="00D51682"/>
    <w:rsid w:val="00D51B47"/>
    <w:rsid w:val="00D51CA1"/>
    <w:rsid w:val="00D53A0C"/>
    <w:rsid w:val="00D54014"/>
    <w:rsid w:val="00D557F1"/>
    <w:rsid w:val="00D5662B"/>
    <w:rsid w:val="00D57774"/>
    <w:rsid w:val="00D57D9C"/>
    <w:rsid w:val="00D608FE"/>
    <w:rsid w:val="00D6134A"/>
    <w:rsid w:val="00D61A51"/>
    <w:rsid w:val="00D6480B"/>
    <w:rsid w:val="00D64BAA"/>
    <w:rsid w:val="00D655F6"/>
    <w:rsid w:val="00D65F08"/>
    <w:rsid w:val="00D67166"/>
    <w:rsid w:val="00D67B30"/>
    <w:rsid w:val="00D70E84"/>
    <w:rsid w:val="00D7301B"/>
    <w:rsid w:val="00D738B2"/>
    <w:rsid w:val="00D74887"/>
    <w:rsid w:val="00D7517B"/>
    <w:rsid w:val="00D772F8"/>
    <w:rsid w:val="00D77384"/>
    <w:rsid w:val="00D80898"/>
    <w:rsid w:val="00D86C98"/>
    <w:rsid w:val="00D875A4"/>
    <w:rsid w:val="00D9118B"/>
    <w:rsid w:val="00D94D1B"/>
    <w:rsid w:val="00D951BA"/>
    <w:rsid w:val="00D959C6"/>
    <w:rsid w:val="00D95BC1"/>
    <w:rsid w:val="00D97594"/>
    <w:rsid w:val="00DA1C04"/>
    <w:rsid w:val="00DA1C87"/>
    <w:rsid w:val="00DA4613"/>
    <w:rsid w:val="00DA4FEE"/>
    <w:rsid w:val="00DB0931"/>
    <w:rsid w:val="00DB19E4"/>
    <w:rsid w:val="00DB5529"/>
    <w:rsid w:val="00DB7382"/>
    <w:rsid w:val="00DB73C6"/>
    <w:rsid w:val="00DC50D6"/>
    <w:rsid w:val="00DC56F5"/>
    <w:rsid w:val="00DD016F"/>
    <w:rsid w:val="00DD5BB2"/>
    <w:rsid w:val="00DD7613"/>
    <w:rsid w:val="00DD7C87"/>
    <w:rsid w:val="00DD7E53"/>
    <w:rsid w:val="00DE2D64"/>
    <w:rsid w:val="00DE5154"/>
    <w:rsid w:val="00DE54BA"/>
    <w:rsid w:val="00DE5662"/>
    <w:rsid w:val="00DE7644"/>
    <w:rsid w:val="00DF070E"/>
    <w:rsid w:val="00DF28E8"/>
    <w:rsid w:val="00DF68E9"/>
    <w:rsid w:val="00E0421A"/>
    <w:rsid w:val="00E04FEC"/>
    <w:rsid w:val="00E11969"/>
    <w:rsid w:val="00E14441"/>
    <w:rsid w:val="00E15CD5"/>
    <w:rsid w:val="00E20A72"/>
    <w:rsid w:val="00E2283B"/>
    <w:rsid w:val="00E2488C"/>
    <w:rsid w:val="00E25B8A"/>
    <w:rsid w:val="00E275EA"/>
    <w:rsid w:val="00E27FA5"/>
    <w:rsid w:val="00E309F5"/>
    <w:rsid w:val="00E3216D"/>
    <w:rsid w:val="00E32FF8"/>
    <w:rsid w:val="00E336BC"/>
    <w:rsid w:val="00E342D6"/>
    <w:rsid w:val="00E34373"/>
    <w:rsid w:val="00E35911"/>
    <w:rsid w:val="00E35AB4"/>
    <w:rsid w:val="00E373DB"/>
    <w:rsid w:val="00E421B8"/>
    <w:rsid w:val="00E42556"/>
    <w:rsid w:val="00E43CDD"/>
    <w:rsid w:val="00E46DAB"/>
    <w:rsid w:val="00E50312"/>
    <w:rsid w:val="00E50D62"/>
    <w:rsid w:val="00E51BD3"/>
    <w:rsid w:val="00E51FA6"/>
    <w:rsid w:val="00E52E9B"/>
    <w:rsid w:val="00E541D7"/>
    <w:rsid w:val="00E5432C"/>
    <w:rsid w:val="00E57B92"/>
    <w:rsid w:val="00E62DA9"/>
    <w:rsid w:val="00E647B3"/>
    <w:rsid w:val="00E6574B"/>
    <w:rsid w:val="00E67578"/>
    <w:rsid w:val="00E6772B"/>
    <w:rsid w:val="00E700FC"/>
    <w:rsid w:val="00E705E5"/>
    <w:rsid w:val="00E718E5"/>
    <w:rsid w:val="00E71944"/>
    <w:rsid w:val="00E7212C"/>
    <w:rsid w:val="00E72596"/>
    <w:rsid w:val="00E729A0"/>
    <w:rsid w:val="00E73276"/>
    <w:rsid w:val="00E808D1"/>
    <w:rsid w:val="00E829F9"/>
    <w:rsid w:val="00E845EC"/>
    <w:rsid w:val="00E87B18"/>
    <w:rsid w:val="00E9073C"/>
    <w:rsid w:val="00E921EB"/>
    <w:rsid w:val="00E9420D"/>
    <w:rsid w:val="00E94567"/>
    <w:rsid w:val="00E946CA"/>
    <w:rsid w:val="00E96FD5"/>
    <w:rsid w:val="00E9758C"/>
    <w:rsid w:val="00EA035D"/>
    <w:rsid w:val="00EA0CA9"/>
    <w:rsid w:val="00EA396B"/>
    <w:rsid w:val="00EA5FA4"/>
    <w:rsid w:val="00EB011E"/>
    <w:rsid w:val="00EB270E"/>
    <w:rsid w:val="00EB2A64"/>
    <w:rsid w:val="00EB2BE3"/>
    <w:rsid w:val="00EB3A98"/>
    <w:rsid w:val="00EB5A58"/>
    <w:rsid w:val="00EB6491"/>
    <w:rsid w:val="00EB6B66"/>
    <w:rsid w:val="00EB7A69"/>
    <w:rsid w:val="00EB7B2D"/>
    <w:rsid w:val="00EC032B"/>
    <w:rsid w:val="00EC1543"/>
    <w:rsid w:val="00EC2B75"/>
    <w:rsid w:val="00EC2DA6"/>
    <w:rsid w:val="00EC49C7"/>
    <w:rsid w:val="00EC4DDF"/>
    <w:rsid w:val="00ED1B8C"/>
    <w:rsid w:val="00ED5247"/>
    <w:rsid w:val="00ED69EB"/>
    <w:rsid w:val="00EE2CFB"/>
    <w:rsid w:val="00EE4728"/>
    <w:rsid w:val="00EF3954"/>
    <w:rsid w:val="00EF630F"/>
    <w:rsid w:val="00F01993"/>
    <w:rsid w:val="00F01B17"/>
    <w:rsid w:val="00F01F7E"/>
    <w:rsid w:val="00F0202B"/>
    <w:rsid w:val="00F029D9"/>
    <w:rsid w:val="00F02A6C"/>
    <w:rsid w:val="00F030C8"/>
    <w:rsid w:val="00F03269"/>
    <w:rsid w:val="00F03D23"/>
    <w:rsid w:val="00F04435"/>
    <w:rsid w:val="00F04DD7"/>
    <w:rsid w:val="00F05249"/>
    <w:rsid w:val="00F0731F"/>
    <w:rsid w:val="00F07871"/>
    <w:rsid w:val="00F13014"/>
    <w:rsid w:val="00F13440"/>
    <w:rsid w:val="00F13526"/>
    <w:rsid w:val="00F16200"/>
    <w:rsid w:val="00F21FC6"/>
    <w:rsid w:val="00F26043"/>
    <w:rsid w:val="00F2637C"/>
    <w:rsid w:val="00F266C0"/>
    <w:rsid w:val="00F30170"/>
    <w:rsid w:val="00F305BF"/>
    <w:rsid w:val="00F30C54"/>
    <w:rsid w:val="00F31106"/>
    <w:rsid w:val="00F330DD"/>
    <w:rsid w:val="00F363E7"/>
    <w:rsid w:val="00F36E0E"/>
    <w:rsid w:val="00F37498"/>
    <w:rsid w:val="00F422F5"/>
    <w:rsid w:val="00F43101"/>
    <w:rsid w:val="00F43AEC"/>
    <w:rsid w:val="00F44FAE"/>
    <w:rsid w:val="00F459A9"/>
    <w:rsid w:val="00F46C87"/>
    <w:rsid w:val="00F47EEB"/>
    <w:rsid w:val="00F512C3"/>
    <w:rsid w:val="00F529E1"/>
    <w:rsid w:val="00F54A65"/>
    <w:rsid w:val="00F55189"/>
    <w:rsid w:val="00F555AA"/>
    <w:rsid w:val="00F6239E"/>
    <w:rsid w:val="00F64851"/>
    <w:rsid w:val="00F64F69"/>
    <w:rsid w:val="00F65689"/>
    <w:rsid w:val="00F6702A"/>
    <w:rsid w:val="00F7003E"/>
    <w:rsid w:val="00F706E7"/>
    <w:rsid w:val="00F70EAA"/>
    <w:rsid w:val="00F7143A"/>
    <w:rsid w:val="00F74CC9"/>
    <w:rsid w:val="00F75812"/>
    <w:rsid w:val="00F77B86"/>
    <w:rsid w:val="00F80DD0"/>
    <w:rsid w:val="00F84D1C"/>
    <w:rsid w:val="00F941F4"/>
    <w:rsid w:val="00F96E19"/>
    <w:rsid w:val="00FA136B"/>
    <w:rsid w:val="00FA2C25"/>
    <w:rsid w:val="00FA34E8"/>
    <w:rsid w:val="00FA47DF"/>
    <w:rsid w:val="00FA576F"/>
    <w:rsid w:val="00FA74D7"/>
    <w:rsid w:val="00FA76FE"/>
    <w:rsid w:val="00FB0D54"/>
    <w:rsid w:val="00FB14F1"/>
    <w:rsid w:val="00FB5124"/>
    <w:rsid w:val="00FB7488"/>
    <w:rsid w:val="00FC1048"/>
    <w:rsid w:val="00FC1D5B"/>
    <w:rsid w:val="00FC1EDB"/>
    <w:rsid w:val="00FC287E"/>
    <w:rsid w:val="00FC2F16"/>
    <w:rsid w:val="00FC40B0"/>
    <w:rsid w:val="00FC5069"/>
    <w:rsid w:val="00FC522F"/>
    <w:rsid w:val="00FC5892"/>
    <w:rsid w:val="00FD0BA9"/>
    <w:rsid w:val="00FD2063"/>
    <w:rsid w:val="00FD40AD"/>
    <w:rsid w:val="00FD51D9"/>
    <w:rsid w:val="00FE0549"/>
    <w:rsid w:val="00FE30DE"/>
    <w:rsid w:val="00FE5DA4"/>
    <w:rsid w:val="00FF05BE"/>
    <w:rsid w:val="00FF2C58"/>
    <w:rsid w:val="00FF4C6C"/>
    <w:rsid w:val="00FF4D01"/>
    <w:rsid w:val="00FF6C5A"/>
    <w:rsid w:val="00FF7E06"/>
    <w:rsid w:val="148E3F91"/>
    <w:rsid w:val="49724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6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3">
    <w:name w:val="header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\AppData\Roaming\kingsoft\office6\templates\download\default\Business%20Building%20Stationery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Building Stationery.doc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2018-10-19T11:16:00Z</dcterms:created>
  <dcterms:modified xsi:type="dcterms:W3CDTF">2018-10-19T11:18:31Z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