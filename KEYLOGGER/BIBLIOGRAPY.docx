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pPr>
        <w:tabs>
          <w:tab w:val="right" w:pos="8306"/>
        </w:tabs>
        <w:ind w:firstLine="560" w:firstLineChars="50"/>
        <w:jc w:val="center"/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BIBLIOGRAPY</w:t>
      </w:r>
    </w:p>
    <w:p>
      <w:pPr>
        <w:tabs>
          <w:tab w:val="right" w:pos="8306"/>
        </w:tabs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tabs>
          <w:tab w:val="right" w:pos="8306"/>
        </w:tabs>
        <w:ind w:leftChars="0"/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Computer science with C+ + by</w:t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Preeti Arora and Pinky Gupta</w:t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Website:</w:t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fldChar w:fldCharType="begin"/>
      </w:r>
      <w:r>
        <w:rPr>
          <w:rFonts w:hint="default"/>
          <w:sz w:val="56"/>
          <w:szCs w:val="56"/>
          <w:lang w:val="en-US"/>
        </w:rPr>
        <w:instrText xml:space="preserve"> HYPERLINK "https://www.github.com" </w:instrText>
      </w:r>
      <w:r>
        <w:rPr>
          <w:rFonts w:hint="default"/>
          <w:sz w:val="56"/>
          <w:szCs w:val="56"/>
          <w:lang w:val="en-US"/>
        </w:rPr>
        <w:fldChar w:fldCharType="separate"/>
      </w:r>
      <w:r>
        <w:rPr>
          <w:rStyle w:val="5"/>
          <w:rFonts w:hint="default"/>
          <w:sz w:val="56"/>
          <w:szCs w:val="56"/>
          <w:lang w:val="en-US"/>
        </w:rPr>
        <w:t>https://www.github.com</w:t>
      </w:r>
      <w:r>
        <w:rPr>
          <w:rFonts w:hint="default"/>
          <w:sz w:val="56"/>
          <w:szCs w:val="56"/>
          <w:lang w:val="en-US"/>
        </w:rPr>
        <w:fldChar w:fldCharType="end"/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Creators:</w:t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fldChar w:fldCharType="begin"/>
      </w:r>
      <w:r>
        <w:rPr>
          <w:rFonts w:hint="default"/>
          <w:b w:val="0"/>
          <w:bCs w:val="0"/>
          <w:sz w:val="56"/>
          <w:szCs w:val="56"/>
          <w:lang w:val="en-US"/>
        </w:rPr>
        <w:instrText xml:space="preserve"> HYPERLINK "https://github.com/ROY292" </w:instrTex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56"/>
          <w:szCs w:val="56"/>
          <w:lang w:val="en-US"/>
        </w:rPr>
        <w:t>https://github.com/ROY292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end"/>
      </w:r>
      <w:bookmarkStart w:id="0" w:name="_GoBack"/>
      <w:bookmarkEnd w:id="0"/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b w:val="0"/>
          <w:bCs w:val="0"/>
          <w:sz w:val="56"/>
          <w:szCs w:val="56"/>
          <w:lang w:val="en-US"/>
        </w:rPr>
      </w:pPr>
      <w:r>
        <w:rPr>
          <w:rFonts w:hint="default"/>
          <w:b w:val="0"/>
          <w:bCs w:val="0"/>
          <w:sz w:val="56"/>
          <w:szCs w:val="56"/>
          <w:lang w:val="en-US"/>
        </w:rPr>
        <w:fldChar w:fldCharType="begin"/>
      </w:r>
      <w:r>
        <w:rPr>
          <w:rFonts w:hint="default"/>
          <w:b w:val="0"/>
          <w:bCs w:val="0"/>
          <w:sz w:val="56"/>
          <w:szCs w:val="56"/>
          <w:lang w:val="en-US"/>
        </w:rPr>
        <w:instrText xml:space="preserve"> HYPERLINK "https://github.com/Aditya2811" </w:instrTex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56"/>
          <w:szCs w:val="56"/>
          <w:lang w:val="en-US"/>
        </w:rPr>
        <w:t>https://github.com/Aditya2811</w:t>
      </w:r>
      <w:r>
        <w:rPr>
          <w:rFonts w:hint="default"/>
          <w:b w:val="0"/>
          <w:bCs w:val="0"/>
          <w:sz w:val="56"/>
          <w:szCs w:val="56"/>
          <w:lang w:val="en-US"/>
        </w:rPr>
        <w:fldChar w:fldCharType="end"/>
      </w: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b w:val="0"/>
          <w:bCs w:val="0"/>
          <w:sz w:val="56"/>
          <w:szCs w:val="56"/>
          <w:lang w:val="en-US"/>
        </w:rPr>
      </w:pP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sz w:val="56"/>
          <w:szCs w:val="56"/>
          <w:lang w:val="en-US"/>
        </w:rPr>
      </w:pPr>
    </w:p>
    <w:p>
      <w:pPr>
        <w:numPr>
          <w:numId w:val="0"/>
        </w:numPr>
        <w:tabs>
          <w:tab w:val="right" w:pos="8306"/>
        </w:tabs>
        <w:ind w:leftChars="0"/>
        <w:rPr>
          <w:rFonts w:hint="default"/>
          <w:sz w:val="56"/>
          <w:szCs w:val="56"/>
          <w:lang w:val="en-US"/>
        </w:rPr>
      </w:pPr>
    </w:p>
    <w:p>
      <w:pPr>
        <w:numPr>
          <w:numId w:val="0"/>
        </w:numPr>
        <w:tabs>
          <w:tab w:val="right" w:pos="8306"/>
        </w:tabs>
        <w:ind w:leftChars="0"/>
        <w:rPr>
          <w:rFonts w:hint="eastAsia"/>
          <w:sz w:val="56"/>
          <w:szCs w:val="56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-1206500</wp:posOffset>
          </wp:positionH>
          <wp:positionV relativeFrom="paragraph">
            <wp:posOffset>-2081530</wp:posOffset>
          </wp:positionV>
          <wp:extent cx="7693660" cy="2743200"/>
          <wp:effectExtent l="0" t="0" r="2540" b="0"/>
          <wp:wrapNone/>
          <wp:docPr id="1" name="图片 487" descr="e170b1994572f9659ddf7a5bb76ca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87" descr="e170b1994572f9659ddf7a5bb76ca90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3660" cy="2743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removePersonalInformation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26C4F"/>
    <w:rsid w:val="000010D1"/>
    <w:rsid w:val="0000139D"/>
    <w:rsid w:val="00002A1C"/>
    <w:rsid w:val="0000547E"/>
    <w:rsid w:val="00006641"/>
    <w:rsid w:val="00020012"/>
    <w:rsid w:val="00020B4C"/>
    <w:rsid w:val="000219E3"/>
    <w:rsid w:val="00022D1D"/>
    <w:rsid w:val="00023DE0"/>
    <w:rsid w:val="0003200B"/>
    <w:rsid w:val="00032AAC"/>
    <w:rsid w:val="00033722"/>
    <w:rsid w:val="00033E59"/>
    <w:rsid w:val="000349F4"/>
    <w:rsid w:val="00037D0B"/>
    <w:rsid w:val="00037F18"/>
    <w:rsid w:val="0004010E"/>
    <w:rsid w:val="0004122E"/>
    <w:rsid w:val="000417E2"/>
    <w:rsid w:val="00042639"/>
    <w:rsid w:val="00043159"/>
    <w:rsid w:val="000438A7"/>
    <w:rsid w:val="000447BD"/>
    <w:rsid w:val="00045B01"/>
    <w:rsid w:val="00045C72"/>
    <w:rsid w:val="00045DEE"/>
    <w:rsid w:val="00046211"/>
    <w:rsid w:val="00051158"/>
    <w:rsid w:val="000511F1"/>
    <w:rsid w:val="0005211D"/>
    <w:rsid w:val="00052152"/>
    <w:rsid w:val="00054EB2"/>
    <w:rsid w:val="000621D8"/>
    <w:rsid w:val="00062DD6"/>
    <w:rsid w:val="00067200"/>
    <w:rsid w:val="00067D58"/>
    <w:rsid w:val="00070CEF"/>
    <w:rsid w:val="00070DB3"/>
    <w:rsid w:val="00070E54"/>
    <w:rsid w:val="00071609"/>
    <w:rsid w:val="0007251B"/>
    <w:rsid w:val="00073BBA"/>
    <w:rsid w:val="000752E1"/>
    <w:rsid w:val="00075EA1"/>
    <w:rsid w:val="0008282B"/>
    <w:rsid w:val="0008302A"/>
    <w:rsid w:val="00083246"/>
    <w:rsid w:val="000835D3"/>
    <w:rsid w:val="00083798"/>
    <w:rsid w:val="00085069"/>
    <w:rsid w:val="00091405"/>
    <w:rsid w:val="00091ADA"/>
    <w:rsid w:val="00091C9F"/>
    <w:rsid w:val="00092AB6"/>
    <w:rsid w:val="00093960"/>
    <w:rsid w:val="000941A4"/>
    <w:rsid w:val="000955FD"/>
    <w:rsid w:val="000959DA"/>
    <w:rsid w:val="000968D3"/>
    <w:rsid w:val="000A385B"/>
    <w:rsid w:val="000A5455"/>
    <w:rsid w:val="000A5597"/>
    <w:rsid w:val="000A62F6"/>
    <w:rsid w:val="000B02AF"/>
    <w:rsid w:val="000B1A92"/>
    <w:rsid w:val="000B6180"/>
    <w:rsid w:val="000B6AE3"/>
    <w:rsid w:val="000B77BA"/>
    <w:rsid w:val="000C01E3"/>
    <w:rsid w:val="000C0DF3"/>
    <w:rsid w:val="000C134B"/>
    <w:rsid w:val="000C1D03"/>
    <w:rsid w:val="000C2A08"/>
    <w:rsid w:val="000D0E0D"/>
    <w:rsid w:val="000D1C5F"/>
    <w:rsid w:val="000D4652"/>
    <w:rsid w:val="000D622C"/>
    <w:rsid w:val="000E0E2D"/>
    <w:rsid w:val="000E0FBE"/>
    <w:rsid w:val="000E108C"/>
    <w:rsid w:val="000E13CC"/>
    <w:rsid w:val="000E39D3"/>
    <w:rsid w:val="000E4638"/>
    <w:rsid w:val="000E4AD6"/>
    <w:rsid w:val="000E51CC"/>
    <w:rsid w:val="000E774C"/>
    <w:rsid w:val="000E7F7C"/>
    <w:rsid w:val="000F2A93"/>
    <w:rsid w:val="000F3CDD"/>
    <w:rsid w:val="000F4157"/>
    <w:rsid w:val="000F56B4"/>
    <w:rsid w:val="000F5FA6"/>
    <w:rsid w:val="000F78C6"/>
    <w:rsid w:val="000F7ACC"/>
    <w:rsid w:val="000F7E97"/>
    <w:rsid w:val="00100815"/>
    <w:rsid w:val="001037DD"/>
    <w:rsid w:val="00106813"/>
    <w:rsid w:val="00111017"/>
    <w:rsid w:val="001112AA"/>
    <w:rsid w:val="0011182B"/>
    <w:rsid w:val="001152A0"/>
    <w:rsid w:val="001154B5"/>
    <w:rsid w:val="00126DE8"/>
    <w:rsid w:val="00130EE0"/>
    <w:rsid w:val="0013166E"/>
    <w:rsid w:val="00131CB6"/>
    <w:rsid w:val="001366B8"/>
    <w:rsid w:val="00143E4E"/>
    <w:rsid w:val="00147359"/>
    <w:rsid w:val="001475F6"/>
    <w:rsid w:val="00150E1B"/>
    <w:rsid w:val="00154B98"/>
    <w:rsid w:val="00154DBD"/>
    <w:rsid w:val="00156FCF"/>
    <w:rsid w:val="00161794"/>
    <w:rsid w:val="0016437A"/>
    <w:rsid w:val="00165755"/>
    <w:rsid w:val="0016642E"/>
    <w:rsid w:val="0016656A"/>
    <w:rsid w:val="001669D6"/>
    <w:rsid w:val="00166A67"/>
    <w:rsid w:val="0016784A"/>
    <w:rsid w:val="001750F5"/>
    <w:rsid w:val="00175E7E"/>
    <w:rsid w:val="001764D7"/>
    <w:rsid w:val="00177E47"/>
    <w:rsid w:val="0018402F"/>
    <w:rsid w:val="001858EF"/>
    <w:rsid w:val="00185B95"/>
    <w:rsid w:val="00185F70"/>
    <w:rsid w:val="001864B5"/>
    <w:rsid w:val="00187DB2"/>
    <w:rsid w:val="00195817"/>
    <w:rsid w:val="00197399"/>
    <w:rsid w:val="00197C23"/>
    <w:rsid w:val="001A3EAF"/>
    <w:rsid w:val="001A4659"/>
    <w:rsid w:val="001A556C"/>
    <w:rsid w:val="001A6759"/>
    <w:rsid w:val="001A69A9"/>
    <w:rsid w:val="001B01AE"/>
    <w:rsid w:val="001B3D51"/>
    <w:rsid w:val="001B454F"/>
    <w:rsid w:val="001B4869"/>
    <w:rsid w:val="001B5552"/>
    <w:rsid w:val="001B6734"/>
    <w:rsid w:val="001B70CB"/>
    <w:rsid w:val="001B7932"/>
    <w:rsid w:val="001C165F"/>
    <w:rsid w:val="001C2952"/>
    <w:rsid w:val="001C3211"/>
    <w:rsid w:val="001C4921"/>
    <w:rsid w:val="001C6280"/>
    <w:rsid w:val="001D0282"/>
    <w:rsid w:val="001D0AE4"/>
    <w:rsid w:val="001D0DFE"/>
    <w:rsid w:val="001D1234"/>
    <w:rsid w:val="001D363B"/>
    <w:rsid w:val="001D3B5D"/>
    <w:rsid w:val="001D4BD6"/>
    <w:rsid w:val="001D5842"/>
    <w:rsid w:val="001D647A"/>
    <w:rsid w:val="001D7DA5"/>
    <w:rsid w:val="001D7EBE"/>
    <w:rsid w:val="001E0F20"/>
    <w:rsid w:val="001E3AE1"/>
    <w:rsid w:val="001E3F28"/>
    <w:rsid w:val="001E699D"/>
    <w:rsid w:val="001F1153"/>
    <w:rsid w:val="001F2F94"/>
    <w:rsid w:val="001F33E9"/>
    <w:rsid w:val="001F3C70"/>
    <w:rsid w:val="001F44AA"/>
    <w:rsid w:val="001F4796"/>
    <w:rsid w:val="001F5BA0"/>
    <w:rsid w:val="001F7539"/>
    <w:rsid w:val="001F7D13"/>
    <w:rsid w:val="00200EE2"/>
    <w:rsid w:val="0020377E"/>
    <w:rsid w:val="00205845"/>
    <w:rsid w:val="00206C55"/>
    <w:rsid w:val="00206FD2"/>
    <w:rsid w:val="00210A96"/>
    <w:rsid w:val="002116A9"/>
    <w:rsid w:val="00213F2E"/>
    <w:rsid w:val="002156B9"/>
    <w:rsid w:val="00216D1A"/>
    <w:rsid w:val="002202A4"/>
    <w:rsid w:val="00221E55"/>
    <w:rsid w:val="00223085"/>
    <w:rsid w:val="002232D7"/>
    <w:rsid w:val="00225403"/>
    <w:rsid w:val="0022597B"/>
    <w:rsid w:val="00226659"/>
    <w:rsid w:val="00227D1A"/>
    <w:rsid w:val="0023091D"/>
    <w:rsid w:val="00230F62"/>
    <w:rsid w:val="00231621"/>
    <w:rsid w:val="00231668"/>
    <w:rsid w:val="00232AC7"/>
    <w:rsid w:val="002335EC"/>
    <w:rsid w:val="00235413"/>
    <w:rsid w:val="002359A1"/>
    <w:rsid w:val="00235C82"/>
    <w:rsid w:val="00235EEC"/>
    <w:rsid w:val="00242352"/>
    <w:rsid w:val="002448E4"/>
    <w:rsid w:val="0024567A"/>
    <w:rsid w:val="002463BF"/>
    <w:rsid w:val="00253A81"/>
    <w:rsid w:val="00254AB8"/>
    <w:rsid w:val="00254AEA"/>
    <w:rsid w:val="002554E9"/>
    <w:rsid w:val="00257E77"/>
    <w:rsid w:val="002624C3"/>
    <w:rsid w:val="00265E54"/>
    <w:rsid w:val="00267C10"/>
    <w:rsid w:val="002731DD"/>
    <w:rsid w:val="00273496"/>
    <w:rsid w:val="00273536"/>
    <w:rsid w:val="0027511F"/>
    <w:rsid w:val="00275CF7"/>
    <w:rsid w:val="00276968"/>
    <w:rsid w:val="002858FD"/>
    <w:rsid w:val="00286FCD"/>
    <w:rsid w:val="00290943"/>
    <w:rsid w:val="00291CD0"/>
    <w:rsid w:val="00292064"/>
    <w:rsid w:val="002A009A"/>
    <w:rsid w:val="002A0855"/>
    <w:rsid w:val="002A22FF"/>
    <w:rsid w:val="002A3C7C"/>
    <w:rsid w:val="002A3EAC"/>
    <w:rsid w:val="002A4C68"/>
    <w:rsid w:val="002A6C2E"/>
    <w:rsid w:val="002B079F"/>
    <w:rsid w:val="002B2FB9"/>
    <w:rsid w:val="002B34E1"/>
    <w:rsid w:val="002B3D29"/>
    <w:rsid w:val="002B4891"/>
    <w:rsid w:val="002B6C00"/>
    <w:rsid w:val="002B6FB3"/>
    <w:rsid w:val="002B7B97"/>
    <w:rsid w:val="002C4DB4"/>
    <w:rsid w:val="002C7422"/>
    <w:rsid w:val="002C7B2B"/>
    <w:rsid w:val="002C7BC8"/>
    <w:rsid w:val="002C7F3E"/>
    <w:rsid w:val="002D0FED"/>
    <w:rsid w:val="002D2B68"/>
    <w:rsid w:val="002D3711"/>
    <w:rsid w:val="002D4377"/>
    <w:rsid w:val="002D5ABC"/>
    <w:rsid w:val="002D731F"/>
    <w:rsid w:val="002E0574"/>
    <w:rsid w:val="002E0BA8"/>
    <w:rsid w:val="002E175B"/>
    <w:rsid w:val="002E1966"/>
    <w:rsid w:val="002E20CD"/>
    <w:rsid w:val="002E3183"/>
    <w:rsid w:val="002E6333"/>
    <w:rsid w:val="002E6986"/>
    <w:rsid w:val="002E72F3"/>
    <w:rsid w:val="002F0F94"/>
    <w:rsid w:val="002F2F1F"/>
    <w:rsid w:val="002F43CC"/>
    <w:rsid w:val="002F583B"/>
    <w:rsid w:val="002F7896"/>
    <w:rsid w:val="00302BF0"/>
    <w:rsid w:val="00307A65"/>
    <w:rsid w:val="00311B51"/>
    <w:rsid w:val="003125A9"/>
    <w:rsid w:val="00312C5C"/>
    <w:rsid w:val="00316F76"/>
    <w:rsid w:val="00320CE7"/>
    <w:rsid w:val="00321595"/>
    <w:rsid w:val="003240C8"/>
    <w:rsid w:val="00325707"/>
    <w:rsid w:val="003271AE"/>
    <w:rsid w:val="00334199"/>
    <w:rsid w:val="0034074C"/>
    <w:rsid w:val="003424F5"/>
    <w:rsid w:val="003434AA"/>
    <w:rsid w:val="00343861"/>
    <w:rsid w:val="00343BED"/>
    <w:rsid w:val="0034678F"/>
    <w:rsid w:val="003504DD"/>
    <w:rsid w:val="00350ACD"/>
    <w:rsid w:val="00367CA5"/>
    <w:rsid w:val="003707F1"/>
    <w:rsid w:val="00370D23"/>
    <w:rsid w:val="0037478E"/>
    <w:rsid w:val="00374965"/>
    <w:rsid w:val="00377DE2"/>
    <w:rsid w:val="003804B3"/>
    <w:rsid w:val="00384125"/>
    <w:rsid w:val="00390CCB"/>
    <w:rsid w:val="0039291A"/>
    <w:rsid w:val="003950B8"/>
    <w:rsid w:val="00396312"/>
    <w:rsid w:val="00397173"/>
    <w:rsid w:val="003A05C9"/>
    <w:rsid w:val="003A12AC"/>
    <w:rsid w:val="003A51E0"/>
    <w:rsid w:val="003A5BA2"/>
    <w:rsid w:val="003A6FF0"/>
    <w:rsid w:val="003B4CD2"/>
    <w:rsid w:val="003B5884"/>
    <w:rsid w:val="003B599F"/>
    <w:rsid w:val="003B5BAC"/>
    <w:rsid w:val="003B66CC"/>
    <w:rsid w:val="003C06FC"/>
    <w:rsid w:val="003C24B9"/>
    <w:rsid w:val="003C3170"/>
    <w:rsid w:val="003C3AAA"/>
    <w:rsid w:val="003C3C3A"/>
    <w:rsid w:val="003C43D9"/>
    <w:rsid w:val="003C6D7D"/>
    <w:rsid w:val="003C706F"/>
    <w:rsid w:val="003C75F7"/>
    <w:rsid w:val="003C799E"/>
    <w:rsid w:val="003C7E74"/>
    <w:rsid w:val="003D20AD"/>
    <w:rsid w:val="003D58FB"/>
    <w:rsid w:val="003D5A74"/>
    <w:rsid w:val="003D756A"/>
    <w:rsid w:val="003E09D6"/>
    <w:rsid w:val="003E11F0"/>
    <w:rsid w:val="003E2F78"/>
    <w:rsid w:val="003E341F"/>
    <w:rsid w:val="003E75A0"/>
    <w:rsid w:val="003F00D1"/>
    <w:rsid w:val="003F010B"/>
    <w:rsid w:val="003F0111"/>
    <w:rsid w:val="003F056C"/>
    <w:rsid w:val="003F0EC2"/>
    <w:rsid w:val="003F2074"/>
    <w:rsid w:val="003F3111"/>
    <w:rsid w:val="003F3D50"/>
    <w:rsid w:val="003F3EB1"/>
    <w:rsid w:val="003F47DE"/>
    <w:rsid w:val="003F4E8D"/>
    <w:rsid w:val="003F7AF4"/>
    <w:rsid w:val="0040035D"/>
    <w:rsid w:val="004010E4"/>
    <w:rsid w:val="004027B9"/>
    <w:rsid w:val="004036F9"/>
    <w:rsid w:val="00403FBC"/>
    <w:rsid w:val="00404F78"/>
    <w:rsid w:val="00407928"/>
    <w:rsid w:val="00410C44"/>
    <w:rsid w:val="00412891"/>
    <w:rsid w:val="00412AD7"/>
    <w:rsid w:val="00412F9B"/>
    <w:rsid w:val="00413C96"/>
    <w:rsid w:val="00414DF6"/>
    <w:rsid w:val="00415424"/>
    <w:rsid w:val="0041729A"/>
    <w:rsid w:val="004202D0"/>
    <w:rsid w:val="0042357C"/>
    <w:rsid w:val="0042609C"/>
    <w:rsid w:val="00426AD7"/>
    <w:rsid w:val="00426FC6"/>
    <w:rsid w:val="00427DC5"/>
    <w:rsid w:val="00431257"/>
    <w:rsid w:val="0043194E"/>
    <w:rsid w:val="00435966"/>
    <w:rsid w:val="004363C0"/>
    <w:rsid w:val="00436FC1"/>
    <w:rsid w:val="00442A7C"/>
    <w:rsid w:val="00443FE7"/>
    <w:rsid w:val="0044661B"/>
    <w:rsid w:val="00446845"/>
    <w:rsid w:val="0044697B"/>
    <w:rsid w:val="0045193C"/>
    <w:rsid w:val="00451B11"/>
    <w:rsid w:val="0045224D"/>
    <w:rsid w:val="004524B5"/>
    <w:rsid w:val="00453439"/>
    <w:rsid w:val="0045521E"/>
    <w:rsid w:val="00455BD5"/>
    <w:rsid w:val="004607D7"/>
    <w:rsid w:val="00461E17"/>
    <w:rsid w:val="004659F8"/>
    <w:rsid w:val="00470155"/>
    <w:rsid w:val="00473E7D"/>
    <w:rsid w:val="00474110"/>
    <w:rsid w:val="004762E4"/>
    <w:rsid w:val="00477581"/>
    <w:rsid w:val="0048292C"/>
    <w:rsid w:val="004837CE"/>
    <w:rsid w:val="004841FB"/>
    <w:rsid w:val="004847FD"/>
    <w:rsid w:val="00485820"/>
    <w:rsid w:val="004923CA"/>
    <w:rsid w:val="00492AA8"/>
    <w:rsid w:val="00493C21"/>
    <w:rsid w:val="00494EFF"/>
    <w:rsid w:val="00495374"/>
    <w:rsid w:val="0049682B"/>
    <w:rsid w:val="00497212"/>
    <w:rsid w:val="004A20EF"/>
    <w:rsid w:val="004A214F"/>
    <w:rsid w:val="004A7C10"/>
    <w:rsid w:val="004B110E"/>
    <w:rsid w:val="004B1EB2"/>
    <w:rsid w:val="004B281C"/>
    <w:rsid w:val="004B3AA5"/>
    <w:rsid w:val="004B6091"/>
    <w:rsid w:val="004B64CE"/>
    <w:rsid w:val="004B76EE"/>
    <w:rsid w:val="004C0719"/>
    <w:rsid w:val="004C12C7"/>
    <w:rsid w:val="004C1697"/>
    <w:rsid w:val="004C1FBE"/>
    <w:rsid w:val="004C34A1"/>
    <w:rsid w:val="004C5902"/>
    <w:rsid w:val="004C7DFB"/>
    <w:rsid w:val="004D26FA"/>
    <w:rsid w:val="004D30EE"/>
    <w:rsid w:val="004D3844"/>
    <w:rsid w:val="004D485F"/>
    <w:rsid w:val="004E148A"/>
    <w:rsid w:val="004E1AD9"/>
    <w:rsid w:val="004E2AB5"/>
    <w:rsid w:val="004E5000"/>
    <w:rsid w:val="004E54DD"/>
    <w:rsid w:val="004F1F14"/>
    <w:rsid w:val="004F2A2F"/>
    <w:rsid w:val="004F317E"/>
    <w:rsid w:val="004F3AC2"/>
    <w:rsid w:val="005049DD"/>
    <w:rsid w:val="00505204"/>
    <w:rsid w:val="005052DC"/>
    <w:rsid w:val="005056FC"/>
    <w:rsid w:val="005074DC"/>
    <w:rsid w:val="0051304E"/>
    <w:rsid w:val="00513C9A"/>
    <w:rsid w:val="00514ABA"/>
    <w:rsid w:val="00516CF7"/>
    <w:rsid w:val="00524AF6"/>
    <w:rsid w:val="00526EA1"/>
    <w:rsid w:val="00531255"/>
    <w:rsid w:val="005331F1"/>
    <w:rsid w:val="00534ABB"/>
    <w:rsid w:val="0053559D"/>
    <w:rsid w:val="00537E4A"/>
    <w:rsid w:val="00540FA2"/>
    <w:rsid w:val="005418DB"/>
    <w:rsid w:val="00543371"/>
    <w:rsid w:val="00546F44"/>
    <w:rsid w:val="00547412"/>
    <w:rsid w:val="005507A2"/>
    <w:rsid w:val="00551A56"/>
    <w:rsid w:val="00553502"/>
    <w:rsid w:val="00556F47"/>
    <w:rsid w:val="00564268"/>
    <w:rsid w:val="00565093"/>
    <w:rsid w:val="005667C7"/>
    <w:rsid w:val="0056796C"/>
    <w:rsid w:val="00572FDC"/>
    <w:rsid w:val="00574A71"/>
    <w:rsid w:val="00574E21"/>
    <w:rsid w:val="0057524E"/>
    <w:rsid w:val="00575AEF"/>
    <w:rsid w:val="00576198"/>
    <w:rsid w:val="00576882"/>
    <w:rsid w:val="0057734A"/>
    <w:rsid w:val="00580ED6"/>
    <w:rsid w:val="00580F81"/>
    <w:rsid w:val="00582E0D"/>
    <w:rsid w:val="00586A05"/>
    <w:rsid w:val="00587B50"/>
    <w:rsid w:val="00590ACF"/>
    <w:rsid w:val="00593576"/>
    <w:rsid w:val="00593FB1"/>
    <w:rsid w:val="00594555"/>
    <w:rsid w:val="00594EB0"/>
    <w:rsid w:val="0059504C"/>
    <w:rsid w:val="00595899"/>
    <w:rsid w:val="0059657A"/>
    <w:rsid w:val="005966CB"/>
    <w:rsid w:val="00597F68"/>
    <w:rsid w:val="005A1560"/>
    <w:rsid w:val="005A34A1"/>
    <w:rsid w:val="005A3881"/>
    <w:rsid w:val="005A5B2F"/>
    <w:rsid w:val="005A7347"/>
    <w:rsid w:val="005A7AE8"/>
    <w:rsid w:val="005B0E3E"/>
    <w:rsid w:val="005B134F"/>
    <w:rsid w:val="005B43E3"/>
    <w:rsid w:val="005B5CC0"/>
    <w:rsid w:val="005B639E"/>
    <w:rsid w:val="005B740A"/>
    <w:rsid w:val="005B7827"/>
    <w:rsid w:val="005C0209"/>
    <w:rsid w:val="005C3DC6"/>
    <w:rsid w:val="005C3E1F"/>
    <w:rsid w:val="005C5A6A"/>
    <w:rsid w:val="005C5C13"/>
    <w:rsid w:val="005C6069"/>
    <w:rsid w:val="005C6184"/>
    <w:rsid w:val="005C61C4"/>
    <w:rsid w:val="005C7C21"/>
    <w:rsid w:val="005D1301"/>
    <w:rsid w:val="005D1F0B"/>
    <w:rsid w:val="005D5E61"/>
    <w:rsid w:val="005E25E6"/>
    <w:rsid w:val="005E4AB4"/>
    <w:rsid w:val="005E5461"/>
    <w:rsid w:val="005E6BF0"/>
    <w:rsid w:val="005E74F0"/>
    <w:rsid w:val="005F0EDD"/>
    <w:rsid w:val="005F14BD"/>
    <w:rsid w:val="006002D1"/>
    <w:rsid w:val="006004C4"/>
    <w:rsid w:val="00601BE1"/>
    <w:rsid w:val="00602B17"/>
    <w:rsid w:val="00602CF1"/>
    <w:rsid w:val="00603332"/>
    <w:rsid w:val="006045D3"/>
    <w:rsid w:val="00604EFA"/>
    <w:rsid w:val="00606F60"/>
    <w:rsid w:val="00610A75"/>
    <w:rsid w:val="0061289F"/>
    <w:rsid w:val="00613272"/>
    <w:rsid w:val="006134ED"/>
    <w:rsid w:val="00613F96"/>
    <w:rsid w:val="00614EB9"/>
    <w:rsid w:val="006156BB"/>
    <w:rsid w:val="00616744"/>
    <w:rsid w:val="00625BBF"/>
    <w:rsid w:val="00625F10"/>
    <w:rsid w:val="006264E8"/>
    <w:rsid w:val="006266A4"/>
    <w:rsid w:val="00630BF5"/>
    <w:rsid w:val="0063203A"/>
    <w:rsid w:val="00634006"/>
    <w:rsid w:val="00634219"/>
    <w:rsid w:val="00637C42"/>
    <w:rsid w:val="00641ABB"/>
    <w:rsid w:val="00644312"/>
    <w:rsid w:val="00644743"/>
    <w:rsid w:val="00644F28"/>
    <w:rsid w:val="00650DD8"/>
    <w:rsid w:val="006513A5"/>
    <w:rsid w:val="00652826"/>
    <w:rsid w:val="006538C7"/>
    <w:rsid w:val="0065393A"/>
    <w:rsid w:val="00654EB6"/>
    <w:rsid w:val="00655AFE"/>
    <w:rsid w:val="00656097"/>
    <w:rsid w:val="00656E83"/>
    <w:rsid w:val="0066011E"/>
    <w:rsid w:val="00660C95"/>
    <w:rsid w:val="00661377"/>
    <w:rsid w:val="00667CB2"/>
    <w:rsid w:val="006702F1"/>
    <w:rsid w:val="0067131A"/>
    <w:rsid w:val="0067250B"/>
    <w:rsid w:val="006728BC"/>
    <w:rsid w:val="006741E4"/>
    <w:rsid w:val="006821CD"/>
    <w:rsid w:val="00683FD9"/>
    <w:rsid w:val="00684F79"/>
    <w:rsid w:val="006855B2"/>
    <w:rsid w:val="00691F4E"/>
    <w:rsid w:val="006921A4"/>
    <w:rsid w:val="006922DF"/>
    <w:rsid w:val="00694329"/>
    <w:rsid w:val="006971F0"/>
    <w:rsid w:val="006A3D84"/>
    <w:rsid w:val="006A4B21"/>
    <w:rsid w:val="006A4B53"/>
    <w:rsid w:val="006A6484"/>
    <w:rsid w:val="006A7612"/>
    <w:rsid w:val="006B197E"/>
    <w:rsid w:val="006B3E38"/>
    <w:rsid w:val="006B6705"/>
    <w:rsid w:val="006C0082"/>
    <w:rsid w:val="006C20A5"/>
    <w:rsid w:val="006C420C"/>
    <w:rsid w:val="006C4DE5"/>
    <w:rsid w:val="006C67DB"/>
    <w:rsid w:val="006D0033"/>
    <w:rsid w:val="006D00E2"/>
    <w:rsid w:val="006D2270"/>
    <w:rsid w:val="006D2448"/>
    <w:rsid w:val="006D552D"/>
    <w:rsid w:val="006E18D1"/>
    <w:rsid w:val="006E29DC"/>
    <w:rsid w:val="006E3516"/>
    <w:rsid w:val="006E5AB6"/>
    <w:rsid w:val="006E7C34"/>
    <w:rsid w:val="006F0A84"/>
    <w:rsid w:val="006F2053"/>
    <w:rsid w:val="006F3448"/>
    <w:rsid w:val="006F376C"/>
    <w:rsid w:val="006F42EC"/>
    <w:rsid w:val="006F4DD4"/>
    <w:rsid w:val="006F5023"/>
    <w:rsid w:val="006F679F"/>
    <w:rsid w:val="007015D4"/>
    <w:rsid w:val="0070175D"/>
    <w:rsid w:val="00701DDB"/>
    <w:rsid w:val="007028B0"/>
    <w:rsid w:val="00703868"/>
    <w:rsid w:val="0070522E"/>
    <w:rsid w:val="007069A0"/>
    <w:rsid w:val="00713421"/>
    <w:rsid w:val="007134DF"/>
    <w:rsid w:val="007141E9"/>
    <w:rsid w:val="00716C11"/>
    <w:rsid w:val="007170FB"/>
    <w:rsid w:val="00720E15"/>
    <w:rsid w:val="0072636D"/>
    <w:rsid w:val="0073048D"/>
    <w:rsid w:val="007307EA"/>
    <w:rsid w:val="00730A8B"/>
    <w:rsid w:val="00732B7B"/>
    <w:rsid w:val="007334AA"/>
    <w:rsid w:val="00733D30"/>
    <w:rsid w:val="007347C0"/>
    <w:rsid w:val="00734BE9"/>
    <w:rsid w:val="00735A27"/>
    <w:rsid w:val="007410F6"/>
    <w:rsid w:val="007434F7"/>
    <w:rsid w:val="00743920"/>
    <w:rsid w:val="00745403"/>
    <w:rsid w:val="00746007"/>
    <w:rsid w:val="007464BF"/>
    <w:rsid w:val="00750E08"/>
    <w:rsid w:val="00750FA2"/>
    <w:rsid w:val="0075114D"/>
    <w:rsid w:val="00751202"/>
    <w:rsid w:val="00752A6E"/>
    <w:rsid w:val="00754E64"/>
    <w:rsid w:val="00755CE3"/>
    <w:rsid w:val="00756AC0"/>
    <w:rsid w:val="00762415"/>
    <w:rsid w:val="007636D0"/>
    <w:rsid w:val="007715CC"/>
    <w:rsid w:val="00774D44"/>
    <w:rsid w:val="00776406"/>
    <w:rsid w:val="00776586"/>
    <w:rsid w:val="007779BB"/>
    <w:rsid w:val="00781042"/>
    <w:rsid w:val="00781EB3"/>
    <w:rsid w:val="00784170"/>
    <w:rsid w:val="00784477"/>
    <w:rsid w:val="00784E3B"/>
    <w:rsid w:val="00786FFF"/>
    <w:rsid w:val="0079027F"/>
    <w:rsid w:val="00790942"/>
    <w:rsid w:val="00790F06"/>
    <w:rsid w:val="007912B7"/>
    <w:rsid w:val="00792357"/>
    <w:rsid w:val="00793309"/>
    <w:rsid w:val="007A0D5E"/>
    <w:rsid w:val="007A3390"/>
    <w:rsid w:val="007A5C66"/>
    <w:rsid w:val="007B0021"/>
    <w:rsid w:val="007B1F48"/>
    <w:rsid w:val="007B4B87"/>
    <w:rsid w:val="007B6365"/>
    <w:rsid w:val="007B7E97"/>
    <w:rsid w:val="007C1947"/>
    <w:rsid w:val="007C25ED"/>
    <w:rsid w:val="007C60F3"/>
    <w:rsid w:val="007D35EF"/>
    <w:rsid w:val="007D36E2"/>
    <w:rsid w:val="007D6C4C"/>
    <w:rsid w:val="007E3888"/>
    <w:rsid w:val="007E3CC5"/>
    <w:rsid w:val="007E57C8"/>
    <w:rsid w:val="007F01C8"/>
    <w:rsid w:val="007F2786"/>
    <w:rsid w:val="007F342C"/>
    <w:rsid w:val="007F6E21"/>
    <w:rsid w:val="007F725B"/>
    <w:rsid w:val="00803286"/>
    <w:rsid w:val="008067E0"/>
    <w:rsid w:val="00807040"/>
    <w:rsid w:val="008078A9"/>
    <w:rsid w:val="00807EE4"/>
    <w:rsid w:val="00810DB1"/>
    <w:rsid w:val="008118C7"/>
    <w:rsid w:val="008202F4"/>
    <w:rsid w:val="0082034B"/>
    <w:rsid w:val="0082117E"/>
    <w:rsid w:val="008219E4"/>
    <w:rsid w:val="0082401D"/>
    <w:rsid w:val="00824941"/>
    <w:rsid w:val="00827E7F"/>
    <w:rsid w:val="008307CE"/>
    <w:rsid w:val="008314DD"/>
    <w:rsid w:val="008316F3"/>
    <w:rsid w:val="00832C5D"/>
    <w:rsid w:val="00836092"/>
    <w:rsid w:val="008369D6"/>
    <w:rsid w:val="008400B8"/>
    <w:rsid w:val="008410CD"/>
    <w:rsid w:val="00843321"/>
    <w:rsid w:val="00845F79"/>
    <w:rsid w:val="00845FCF"/>
    <w:rsid w:val="008461DB"/>
    <w:rsid w:val="00850F3D"/>
    <w:rsid w:val="008531DC"/>
    <w:rsid w:val="00855CC1"/>
    <w:rsid w:val="00855E06"/>
    <w:rsid w:val="00860B8F"/>
    <w:rsid w:val="00864B01"/>
    <w:rsid w:val="00872A4B"/>
    <w:rsid w:val="00876B9F"/>
    <w:rsid w:val="00880513"/>
    <w:rsid w:val="00885F2F"/>
    <w:rsid w:val="0088799A"/>
    <w:rsid w:val="00890592"/>
    <w:rsid w:val="008A1643"/>
    <w:rsid w:val="008A4096"/>
    <w:rsid w:val="008A4377"/>
    <w:rsid w:val="008B33DC"/>
    <w:rsid w:val="008B4835"/>
    <w:rsid w:val="008B66BA"/>
    <w:rsid w:val="008C0C17"/>
    <w:rsid w:val="008C2001"/>
    <w:rsid w:val="008C337D"/>
    <w:rsid w:val="008C5411"/>
    <w:rsid w:val="008C6109"/>
    <w:rsid w:val="008C6A03"/>
    <w:rsid w:val="008D2E2F"/>
    <w:rsid w:val="008D3F93"/>
    <w:rsid w:val="008D4680"/>
    <w:rsid w:val="008D4E12"/>
    <w:rsid w:val="008D5ED3"/>
    <w:rsid w:val="008D799D"/>
    <w:rsid w:val="008E3870"/>
    <w:rsid w:val="008E4911"/>
    <w:rsid w:val="008E6D90"/>
    <w:rsid w:val="008E7A53"/>
    <w:rsid w:val="008F0F8E"/>
    <w:rsid w:val="008F7531"/>
    <w:rsid w:val="008F76C4"/>
    <w:rsid w:val="00900A2A"/>
    <w:rsid w:val="00901126"/>
    <w:rsid w:val="00904437"/>
    <w:rsid w:val="00904DA8"/>
    <w:rsid w:val="00904DEC"/>
    <w:rsid w:val="009059E1"/>
    <w:rsid w:val="00905E0A"/>
    <w:rsid w:val="0090784A"/>
    <w:rsid w:val="0091312D"/>
    <w:rsid w:val="009160CD"/>
    <w:rsid w:val="00923BDB"/>
    <w:rsid w:val="00931CCA"/>
    <w:rsid w:val="009328FF"/>
    <w:rsid w:val="00934901"/>
    <w:rsid w:val="00935616"/>
    <w:rsid w:val="00935F33"/>
    <w:rsid w:val="00936E53"/>
    <w:rsid w:val="00940ABC"/>
    <w:rsid w:val="009415AE"/>
    <w:rsid w:val="0094336E"/>
    <w:rsid w:val="00943FFC"/>
    <w:rsid w:val="00944478"/>
    <w:rsid w:val="009508E2"/>
    <w:rsid w:val="009532BA"/>
    <w:rsid w:val="009541B9"/>
    <w:rsid w:val="00954834"/>
    <w:rsid w:val="00954CF8"/>
    <w:rsid w:val="00955BFA"/>
    <w:rsid w:val="00956417"/>
    <w:rsid w:val="0095786A"/>
    <w:rsid w:val="00960760"/>
    <w:rsid w:val="00961181"/>
    <w:rsid w:val="0096455E"/>
    <w:rsid w:val="00970139"/>
    <w:rsid w:val="00970EFF"/>
    <w:rsid w:val="00971726"/>
    <w:rsid w:val="00972F17"/>
    <w:rsid w:val="00973446"/>
    <w:rsid w:val="00975B79"/>
    <w:rsid w:val="0097683C"/>
    <w:rsid w:val="00976F9E"/>
    <w:rsid w:val="00977BCA"/>
    <w:rsid w:val="009819E4"/>
    <w:rsid w:val="00984150"/>
    <w:rsid w:val="009849B5"/>
    <w:rsid w:val="00985785"/>
    <w:rsid w:val="00986785"/>
    <w:rsid w:val="00986E1D"/>
    <w:rsid w:val="0099196D"/>
    <w:rsid w:val="0099333B"/>
    <w:rsid w:val="00995668"/>
    <w:rsid w:val="009A1F37"/>
    <w:rsid w:val="009A2C9D"/>
    <w:rsid w:val="009A3A13"/>
    <w:rsid w:val="009A60DA"/>
    <w:rsid w:val="009A6BD1"/>
    <w:rsid w:val="009B0D2C"/>
    <w:rsid w:val="009B49EA"/>
    <w:rsid w:val="009C3AF9"/>
    <w:rsid w:val="009C5254"/>
    <w:rsid w:val="009C6243"/>
    <w:rsid w:val="009D19B3"/>
    <w:rsid w:val="009D6EAB"/>
    <w:rsid w:val="009D724E"/>
    <w:rsid w:val="009E2D25"/>
    <w:rsid w:val="009E6103"/>
    <w:rsid w:val="009F145A"/>
    <w:rsid w:val="009F1BBD"/>
    <w:rsid w:val="009F4A7B"/>
    <w:rsid w:val="009F6491"/>
    <w:rsid w:val="009F6F55"/>
    <w:rsid w:val="009F7CDE"/>
    <w:rsid w:val="009F7FEB"/>
    <w:rsid w:val="00A0193E"/>
    <w:rsid w:val="00A01F1C"/>
    <w:rsid w:val="00A027DE"/>
    <w:rsid w:val="00A0379C"/>
    <w:rsid w:val="00A043DB"/>
    <w:rsid w:val="00A0702C"/>
    <w:rsid w:val="00A11306"/>
    <w:rsid w:val="00A1277F"/>
    <w:rsid w:val="00A156AC"/>
    <w:rsid w:val="00A15BD3"/>
    <w:rsid w:val="00A16988"/>
    <w:rsid w:val="00A206DF"/>
    <w:rsid w:val="00A21042"/>
    <w:rsid w:val="00A2125E"/>
    <w:rsid w:val="00A22686"/>
    <w:rsid w:val="00A2274F"/>
    <w:rsid w:val="00A22802"/>
    <w:rsid w:val="00A22888"/>
    <w:rsid w:val="00A26B32"/>
    <w:rsid w:val="00A27D7F"/>
    <w:rsid w:val="00A33FD3"/>
    <w:rsid w:val="00A34058"/>
    <w:rsid w:val="00A3569A"/>
    <w:rsid w:val="00A35D6E"/>
    <w:rsid w:val="00A36DB0"/>
    <w:rsid w:val="00A37536"/>
    <w:rsid w:val="00A4121F"/>
    <w:rsid w:val="00A45922"/>
    <w:rsid w:val="00A5066C"/>
    <w:rsid w:val="00A517DF"/>
    <w:rsid w:val="00A529B5"/>
    <w:rsid w:val="00A54BBC"/>
    <w:rsid w:val="00A55863"/>
    <w:rsid w:val="00A55ACE"/>
    <w:rsid w:val="00A561AE"/>
    <w:rsid w:val="00A568B9"/>
    <w:rsid w:val="00A653C3"/>
    <w:rsid w:val="00A65A67"/>
    <w:rsid w:val="00A677B9"/>
    <w:rsid w:val="00A752E4"/>
    <w:rsid w:val="00A755C5"/>
    <w:rsid w:val="00A80BFD"/>
    <w:rsid w:val="00A82FAA"/>
    <w:rsid w:val="00A8389C"/>
    <w:rsid w:val="00A839D9"/>
    <w:rsid w:val="00A84C33"/>
    <w:rsid w:val="00A87017"/>
    <w:rsid w:val="00A90FF5"/>
    <w:rsid w:val="00A9262B"/>
    <w:rsid w:val="00A934F7"/>
    <w:rsid w:val="00A9389C"/>
    <w:rsid w:val="00A94BC7"/>
    <w:rsid w:val="00A9753A"/>
    <w:rsid w:val="00A97AAB"/>
    <w:rsid w:val="00A97C3E"/>
    <w:rsid w:val="00AA1D95"/>
    <w:rsid w:val="00AA22D3"/>
    <w:rsid w:val="00AA268F"/>
    <w:rsid w:val="00AA365B"/>
    <w:rsid w:val="00AA386A"/>
    <w:rsid w:val="00AA4997"/>
    <w:rsid w:val="00AA6BFD"/>
    <w:rsid w:val="00AA6D73"/>
    <w:rsid w:val="00AA6E5F"/>
    <w:rsid w:val="00AB0675"/>
    <w:rsid w:val="00AB0969"/>
    <w:rsid w:val="00AB365B"/>
    <w:rsid w:val="00AB3F5E"/>
    <w:rsid w:val="00AB4372"/>
    <w:rsid w:val="00AB48C1"/>
    <w:rsid w:val="00AB59D2"/>
    <w:rsid w:val="00AB61C9"/>
    <w:rsid w:val="00AC0BF6"/>
    <w:rsid w:val="00AC17E6"/>
    <w:rsid w:val="00AC2063"/>
    <w:rsid w:val="00AC6E44"/>
    <w:rsid w:val="00AD0824"/>
    <w:rsid w:val="00AD107A"/>
    <w:rsid w:val="00AD18BF"/>
    <w:rsid w:val="00AD3A53"/>
    <w:rsid w:val="00AD5457"/>
    <w:rsid w:val="00AD573C"/>
    <w:rsid w:val="00AE472A"/>
    <w:rsid w:val="00AE73EC"/>
    <w:rsid w:val="00AF048C"/>
    <w:rsid w:val="00AF7C8E"/>
    <w:rsid w:val="00B0050B"/>
    <w:rsid w:val="00B012E9"/>
    <w:rsid w:val="00B0242E"/>
    <w:rsid w:val="00B10B11"/>
    <w:rsid w:val="00B12068"/>
    <w:rsid w:val="00B13688"/>
    <w:rsid w:val="00B1416C"/>
    <w:rsid w:val="00B141B7"/>
    <w:rsid w:val="00B15F55"/>
    <w:rsid w:val="00B202C6"/>
    <w:rsid w:val="00B20AA7"/>
    <w:rsid w:val="00B2165D"/>
    <w:rsid w:val="00B246FC"/>
    <w:rsid w:val="00B25F72"/>
    <w:rsid w:val="00B30608"/>
    <w:rsid w:val="00B31700"/>
    <w:rsid w:val="00B31906"/>
    <w:rsid w:val="00B347EC"/>
    <w:rsid w:val="00B364FE"/>
    <w:rsid w:val="00B44828"/>
    <w:rsid w:val="00B45A5B"/>
    <w:rsid w:val="00B4698A"/>
    <w:rsid w:val="00B472C0"/>
    <w:rsid w:val="00B4753F"/>
    <w:rsid w:val="00B5114B"/>
    <w:rsid w:val="00B51AF5"/>
    <w:rsid w:val="00B538EE"/>
    <w:rsid w:val="00B53EBD"/>
    <w:rsid w:val="00B549B2"/>
    <w:rsid w:val="00B55AE3"/>
    <w:rsid w:val="00B56B6B"/>
    <w:rsid w:val="00B5730F"/>
    <w:rsid w:val="00B6686E"/>
    <w:rsid w:val="00B7265B"/>
    <w:rsid w:val="00B738BD"/>
    <w:rsid w:val="00B73DA8"/>
    <w:rsid w:val="00B7617A"/>
    <w:rsid w:val="00B76F75"/>
    <w:rsid w:val="00B9034A"/>
    <w:rsid w:val="00B905C4"/>
    <w:rsid w:val="00B92C07"/>
    <w:rsid w:val="00B932CB"/>
    <w:rsid w:val="00B94C32"/>
    <w:rsid w:val="00B950B5"/>
    <w:rsid w:val="00B95DD0"/>
    <w:rsid w:val="00BA1204"/>
    <w:rsid w:val="00BA2585"/>
    <w:rsid w:val="00BA337D"/>
    <w:rsid w:val="00BA4447"/>
    <w:rsid w:val="00BA6C92"/>
    <w:rsid w:val="00BA7476"/>
    <w:rsid w:val="00BB2035"/>
    <w:rsid w:val="00BB35F0"/>
    <w:rsid w:val="00BB5025"/>
    <w:rsid w:val="00BC3C57"/>
    <w:rsid w:val="00BC461B"/>
    <w:rsid w:val="00BC6D54"/>
    <w:rsid w:val="00BC6DDC"/>
    <w:rsid w:val="00BC732A"/>
    <w:rsid w:val="00BC7433"/>
    <w:rsid w:val="00BC7A7B"/>
    <w:rsid w:val="00BD1A42"/>
    <w:rsid w:val="00BD1E1A"/>
    <w:rsid w:val="00BD5606"/>
    <w:rsid w:val="00BD798C"/>
    <w:rsid w:val="00BE1B99"/>
    <w:rsid w:val="00BE417C"/>
    <w:rsid w:val="00BF066B"/>
    <w:rsid w:val="00BF08B8"/>
    <w:rsid w:val="00BF2F67"/>
    <w:rsid w:val="00BF3560"/>
    <w:rsid w:val="00BF49A5"/>
    <w:rsid w:val="00BF5CB7"/>
    <w:rsid w:val="00BF5D40"/>
    <w:rsid w:val="00C005A8"/>
    <w:rsid w:val="00C01950"/>
    <w:rsid w:val="00C01D85"/>
    <w:rsid w:val="00C04C1B"/>
    <w:rsid w:val="00C0523A"/>
    <w:rsid w:val="00C057F8"/>
    <w:rsid w:val="00C065A4"/>
    <w:rsid w:val="00C11834"/>
    <w:rsid w:val="00C11884"/>
    <w:rsid w:val="00C1503C"/>
    <w:rsid w:val="00C15EDC"/>
    <w:rsid w:val="00C20758"/>
    <w:rsid w:val="00C221B0"/>
    <w:rsid w:val="00C2374E"/>
    <w:rsid w:val="00C23CAE"/>
    <w:rsid w:val="00C319EA"/>
    <w:rsid w:val="00C32AAB"/>
    <w:rsid w:val="00C3490D"/>
    <w:rsid w:val="00C368BE"/>
    <w:rsid w:val="00C368ED"/>
    <w:rsid w:val="00C369D2"/>
    <w:rsid w:val="00C4060D"/>
    <w:rsid w:val="00C42989"/>
    <w:rsid w:val="00C440EC"/>
    <w:rsid w:val="00C469E5"/>
    <w:rsid w:val="00C50A4E"/>
    <w:rsid w:val="00C51422"/>
    <w:rsid w:val="00C51EA4"/>
    <w:rsid w:val="00C559DD"/>
    <w:rsid w:val="00C57766"/>
    <w:rsid w:val="00C60C8A"/>
    <w:rsid w:val="00C6369D"/>
    <w:rsid w:val="00C637E2"/>
    <w:rsid w:val="00C639BA"/>
    <w:rsid w:val="00C65791"/>
    <w:rsid w:val="00C6613F"/>
    <w:rsid w:val="00C75E2E"/>
    <w:rsid w:val="00C76EEC"/>
    <w:rsid w:val="00C8073D"/>
    <w:rsid w:val="00C80ACB"/>
    <w:rsid w:val="00C82DA6"/>
    <w:rsid w:val="00C841AE"/>
    <w:rsid w:val="00C84298"/>
    <w:rsid w:val="00C8557B"/>
    <w:rsid w:val="00C85A8A"/>
    <w:rsid w:val="00C869EC"/>
    <w:rsid w:val="00C86E47"/>
    <w:rsid w:val="00C87A34"/>
    <w:rsid w:val="00C92EA1"/>
    <w:rsid w:val="00C94A01"/>
    <w:rsid w:val="00C9623E"/>
    <w:rsid w:val="00C97441"/>
    <w:rsid w:val="00C97D17"/>
    <w:rsid w:val="00C97E88"/>
    <w:rsid w:val="00CA0C15"/>
    <w:rsid w:val="00CA0CEA"/>
    <w:rsid w:val="00CA6858"/>
    <w:rsid w:val="00CB08DF"/>
    <w:rsid w:val="00CB0F81"/>
    <w:rsid w:val="00CB4452"/>
    <w:rsid w:val="00CB5ECD"/>
    <w:rsid w:val="00CB6BEE"/>
    <w:rsid w:val="00CC4BA6"/>
    <w:rsid w:val="00CC5942"/>
    <w:rsid w:val="00CC6477"/>
    <w:rsid w:val="00CC692F"/>
    <w:rsid w:val="00CC7F27"/>
    <w:rsid w:val="00CD0670"/>
    <w:rsid w:val="00CD2E8D"/>
    <w:rsid w:val="00CD4D27"/>
    <w:rsid w:val="00CD5F43"/>
    <w:rsid w:val="00CD6BC5"/>
    <w:rsid w:val="00CD70B3"/>
    <w:rsid w:val="00CE1609"/>
    <w:rsid w:val="00CE2E23"/>
    <w:rsid w:val="00CE2EC5"/>
    <w:rsid w:val="00CE444D"/>
    <w:rsid w:val="00CE6830"/>
    <w:rsid w:val="00CF009C"/>
    <w:rsid w:val="00CF13A1"/>
    <w:rsid w:val="00CF283D"/>
    <w:rsid w:val="00CF3193"/>
    <w:rsid w:val="00CF3440"/>
    <w:rsid w:val="00D03D57"/>
    <w:rsid w:val="00D052D7"/>
    <w:rsid w:val="00D1283A"/>
    <w:rsid w:val="00D1319D"/>
    <w:rsid w:val="00D1337F"/>
    <w:rsid w:val="00D14455"/>
    <w:rsid w:val="00D14680"/>
    <w:rsid w:val="00D17666"/>
    <w:rsid w:val="00D218AB"/>
    <w:rsid w:val="00D21D94"/>
    <w:rsid w:val="00D22961"/>
    <w:rsid w:val="00D239BF"/>
    <w:rsid w:val="00D2697D"/>
    <w:rsid w:val="00D26FC1"/>
    <w:rsid w:val="00D33AE0"/>
    <w:rsid w:val="00D3425B"/>
    <w:rsid w:val="00D422A0"/>
    <w:rsid w:val="00D44CD3"/>
    <w:rsid w:val="00D47D27"/>
    <w:rsid w:val="00D50A56"/>
    <w:rsid w:val="00D51682"/>
    <w:rsid w:val="00D51B47"/>
    <w:rsid w:val="00D51CA1"/>
    <w:rsid w:val="00D53A0C"/>
    <w:rsid w:val="00D54014"/>
    <w:rsid w:val="00D557F1"/>
    <w:rsid w:val="00D5662B"/>
    <w:rsid w:val="00D57774"/>
    <w:rsid w:val="00D57D9C"/>
    <w:rsid w:val="00D608FE"/>
    <w:rsid w:val="00D6134A"/>
    <w:rsid w:val="00D61A51"/>
    <w:rsid w:val="00D6480B"/>
    <w:rsid w:val="00D64BAA"/>
    <w:rsid w:val="00D655F6"/>
    <w:rsid w:val="00D65F08"/>
    <w:rsid w:val="00D67166"/>
    <w:rsid w:val="00D67B30"/>
    <w:rsid w:val="00D70E84"/>
    <w:rsid w:val="00D7301B"/>
    <w:rsid w:val="00D738B2"/>
    <w:rsid w:val="00D74887"/>
    <w:rsid w:val="00D7517B"/>
    <w:rsid w:val="00D772F8"/>
    <w:rsid w:val="00D77384"/>
    <w:rsid w:val="00D80898"/>
    <w:rsid w:val="00D86C98"/>
    <w:rsid w:val="00D875A4"/>
    <w:rsid w:val="00D9118B"/>
    <w:rsid w:val="00D94D1B"/>
    <w:rsid w:val="00D951BA"/>
    <w:rsid w:val="00D959C6"/>
    <w:rsid w:val="00D95BC1"/>
    <w:rsid w:val="00D97594"/>
    <w:rsid w:val="00DA1C04"/>
    <w:rsid w:val="00DA1C87"/>
    <w:rsid w:val="00DA4613"/>
    <w:rsid w:val="00DA4FEE"/>
    <w:rsid w:val="00DB0931"/>
    <w:rsid w:val="00DB19E4"/>
    <w:rsid w:val="00DB5529"/>
    <w:rsid w:val="00DB7382"/>
    <w:rsid w:val="00DB73C6"/>
    <w:rsid w:val="00DC50D6"/>
    <w:rsid w:val="00DC56F5"/>
    <w:rsid w:val="00DD016F"/>
    <w:rsid w:val="00DD5BB2"/>
    <w:rsid w:val="00DD7613"/>
    <w:rsid w:val="00DD7C87"/>
    <w:rsid w:val="00DD7E53"/>
    <w:rsid w:val="00DE2D64"/>
    <w:rsid w:val="00DE5154"/>
    <w:rsid w:val="00DE54BA"/>
    <w:rsid w:val="00DE5662"/>
    <w:rsid w:val="00DE7644"/>
    <w:rsid w:val="00DF070E"/>
    <w:rsid w:val="00DF28E8"/>
    <w:rsid w:val="00DF68E9"/>
    <w:rsid w:val="00E0421A"/>
    <w:rsid w:val="00E04FEC"/>
    <w:rsid w:val="00E11969"/>
    <w:rsid w:val="00E14441"/>
    <w:rsid w:val="00E15CD5"/>
    <w:rsid w:val="00E20A72"/>
    <w:rsid w:val="00E2283B"/>
    <w:rsid w:val="00E2488C"/>
    <w:rsid w:val="00E25B8A"/>
    <w:rsid w:val="00E275EA"/>
    <w:rsid w:val="00E27FA5"/>
    <w:rsid w:val="00E309F5"/>
    <w:rsid w:val="00E3216D"/>
    <w:rsid w:val="00E32FF8"/>
    <w:rsid w:val="00E336BC"/>
    <w:rsid w:val="00E342D6"/>
    <w:rsid w:val="00E34373"/>
    <w:rsid w:val="00E35911"/>
    <w:rsid w:val="00E35AB4"/>
    <w:rsid w:val="00E373DB"/>
    <w:rsid w:val="00E421B8"/>
    <w:rsid w:val="00E42556"/>
    <w:rsid w:val="00E43CDD"/>
    <w:rsid w:val="00E46DAB"/>
    <w:rsid w:val="00E50312"/>
    <w:rsid w:val="00E50D62"/>
    <w:rsid w:val="00E51BD3"/>
    <w:rsid w:val="00E51FA6"/>
    <w:rsid w:val="00E52E9B"/>
    <w:rsid w:val="00E541D7"/>
    <w:rsid w:val="00E5432C"/>
    <w:rsid w:val="00E57B92"/>
    <w:rsid w:val="00E62DA9"/>
    <w:rsid w:val="00E647B3"/>
    <w:rsid w:val="00E6574B"/>
    <w:rsid w:val="00E67578"/>
    <w:rsid w:val="00E6772B"/>
    <w:rsid w:val="00E700FC"/>
    <w:rsid w:val="00E705E5"/>
    <w:rsid w:val="00E718E5"/>
    <w:rsid w:val="00E71944"/>
    <w:rsid w:val="00E7212C"/>
    <w:rsid w:val="00E72596"/>
    <w:rsid w:val="00E729A0"/>
    <w:rsid w:val="00E73276"/>
    <w:rsid w:val="00E808D1"/>
    <w:rsid w:val="00E829F9"/>
    <w:rsid w:val="00E845EC"/>
    <w:rsid w:val="00E87B18"/>
    <w:rsid w:val="00E9073C"/>
    <w:rsid w:val="00E921EB"/>
    <w:rsid w:val="00E9420D"/>
    <w:rsid w:val="00E94567"/>
    <w:rsid w:val="00E946CA"/>
    <w:rsid w:val="00E96FD5"/>
    <w:rsid w:val="00E9758C"/>
    <w:rsid w:val="00EA035D"/>
    <w:rsid w:val="00EA0CA9"/>
    <w:rsid w:val="00EA396B"/>
    <w:rsid w:val="00EA5FA4"/>
    <w:rsid w:val="00EB011E"/>
    <w:rsid w:val="00EB270E"/>
    <w:rsid w:val="00EB2A64"/>
    <w:rsid w:val="00EB2BE3"/>
    <w:rsid w:val="00EB3A98"/>
    <w:rsid w:val="00EB5A58"/>
    <w:rsid w:val="00EB6491"/>
    <w:rsid w:val="00EB6B66"/>
    <w:rsid w:val="00EB7A69"/>
    <w:rsid w:val="00EB7B2D"/>
    <w:rsid w:val="00EC032B"/>
    <w:rsid w:val="00EC1543"/>
    <w:rsid w:val="00EC2B75"/>
    <w:rsid w:val="00EC2DA6"/>
    <w:rsid w:val="00EC49C7"/>
    <w:rsid w:val="00EC4DDF"/>
    <w:rsid w:val="00ED1B8C"/>
    <w:rsid w:val="00ED5247"/>
    <w:rsid w:val="00ED69EB"/>
    <w:rsid w:val="00EE2CFB"/>
    <w:rsid w:val="00EE4728"/>
    <w:rsid w:val="00EF3954"/>
    <w:rsid w:val="00EF630F"/>
    <w:rsid w:val="00F01993"/>
    <w:rsid w:val="00F01B17"/>
    <w:rsid w:val="00F01F7E"/>
    <w:rsid w:val="00F0202B"/>
    <w:rsid w:val="00F029D9"/>
    <w:rsid w:val="00F02A6C"/>
    <w:rsid w:val="00F030C8"/>
    <w:rsid w:val="00F03269"/>
    <w:rsid w:val="00F03D23"/>
    <w:rsid w:val="00F04435"/>
    <w:rsid w:val="00F04DD7"/>
    <w:rsid w:val="00F05249"/>
    <w:rsid w:val="00F0731F"/>
    <w:rsid w:val="00F07871"/>
    <w:rsid w:val="00F13014"/>
    <w:rsid w:val="00F13440"/>
    <w:rsid w:val="00F13526"/>
    <w:rsid w:val="00F16200"/>
    <w:rsid w:val="00F21FC6"/>
    <w:rsid w:val="00F26043"/>
    <w:rsid w:val="00F2637C"/>
    <w:rsid w:val="00F266C0"/>
    <w:rsid w:val="00F30170"/>
    <w:rsid w:val="00F305BF"/>
    <w:rsid w:val="00F30C54"/>
    <w:rsid w:val="00F31106"/>
    <w:rsid w:val="00F330DD"/>
    <w:rsid w:val="00F363E7"/>
    <w:rsid w:val="00F36E0E"/>
    <w:rsid w:val="00F37498"/>
    <w:rsid w:val="00F422F5"/>
    <w:rsid w:val="00F43101"/>
    <w:rsid w:val="00F43AEC"/>
    <w:rsid w:val="00F44FAE"/>
    <w:rsid w:val="00F459A9"/>
    <w:rsid w:val="00F46C87"/>
    <w:rsid w:val="00F47EEB"/>
    <w:rsid w:val="00F512C3"/>
    <w:rsid w:val="00F529E1"/>
    <w:rsid w:val="00F54A65"/>
    <w:rsid w:val="00F55189"/>
    <w:rsid w:val="00F555AA"/>
    <w:rsid w:val="00F6239E"/>
    <w:rsid w:val="00F64851"/>
    <w:rsid w:val="00F64F69"/>
    <w:rsid w:val="00F65689"/>
    <w:rsid w:val="00F6702A"/>
    <w:rsid w:val="00F7003E"/>
    <w:rsid w:val="00F706E7"/>
    <w:rsid w:val="00F70EAA"/>
    <w:rsid w:val="00F7143A"/>
    <w:rsid w:val="00F74CC9"/>
    <w:rsid w:val="00F75812"/>
    <w:rsid w:val="00F77B86"/>
    <w:rsid w:val="00F80DD0"/>
    <w:rsid w:val="00F84D1C"/>
    <w:rsid w:val="00F941F4"/>
    <w:rsid w:val="00F96E19"/>
    <w:rsid w:val="00FA136B"/>
    <w:rsid w:val="00FA2C25"/>
    <w:rsid w:val="00FA34E8"/>
    <w:rsid w:val="00FA47DF"/>
    <w:rsid w:val="00FA576F"/>
    <w:rsid w:val="00FA74D7"/>
    <w:rsid w:val="00FA76FE"/>
    <w:rsid w:val="00FB0D54"/>
    <w:rsid w:val="00FB14F1"/>
    <w:rsid w:val="00FB5124"/>
    <w:rsid w:val="00FB7488"/>
    <w:rsid w:val="00FC1048"/>
    <w:rsid w:val="00FC1D5B"/>
    <w:rsid w:val="00FC1EDB"/>
    <w:rsid w:val="00FC287E"/>
    <w:rsid w:val="00FC2F16"/>
    <w:rsid w:val="00FC40B0"/>
    <w:rsid w:val="00FC5069"/>
    <w:rsid w:val="00FC522F"/>
    <w:rsid w:val="00FC5892"/>
    <w:rsid w:val="00FD0BA9"/>
    <w:rsid w:val="00FD2063"/>
    <w:rsid w:val="00FD40AD"/>
    <w:rsid w:val="00FD51D9"/>
    <w:rsid w:val="00FE0549"/>
    <w:rsid w:val="00FE30DE"/>
    <w:rsid w:val="00FE5DA4"/>
    <w:rsid w:val="00FF05BE"/>
    <w:rsid w:val="00FF2C58"/>
    <w:rsid w:val="00FF4C6C"/>
    <w:rsid w:val="00FF4D01"/>
    <w:rsid w:val="00FF6C5A"/>
    <w:rsid w:val="00FF7E06"/>
    <w:rsid w:val="49724764"/>
    <w:rsid w:val="4E426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link w:val="7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3">
    <w:name w:val="header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\AppData\Roaming\kingsoft\office6\templates\download\default\Business%20Building%20Stationery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Building Stationery.doc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2018-10-19T12:08:00Z</dcterms:created>
  <dcterms:modified xsi:type="dcterms:W3CDTF">2018-10-19T12:21:29Z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